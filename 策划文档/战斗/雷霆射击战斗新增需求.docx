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8BA" w:rsidRDefault="004338BA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7543EA">
        <w:rPr>
          <w:rFonts w:ascii="Arial" w:hAnsi="Arial" w:hint="eastAsia"/>
        </w:rPr>
        <w:t>雷霆射击战斗新增需求</w:t>
      </w:r>
      <w:r>
        <w:rPr>
          <w:rFonts w:ascii="Arial" w:hAnsi="Arial"/>
        </w:rPr>
        <w:fldChar w:fldCharType="end"/>
      </w:r>
    </w:p>
    <w:p w:rsidR="004338BA" w:rsidRDefault="004338BA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D74953">
        <w:rPr>
          <w:rFonts w:ascii="Arial" w:hAnsi="Arial" w:hint="eastAsia"/>
        </w:rPr>
        <w:t>需求文档</w:t>
      </w:r>
      <w:r>
        <w:rPr>
          <w:rFonts w:ascii="Arial" w:hAnsi="Arial"/>
        </w:rPr>
        <w:fldChar w:fldCharType="end"/>
      </w:r>
    </w:p>
    <w:p w:rsidR="004338BA" w:rsidRDefault="004338BA">
      <w:pPr>
        <w:pStyle w:val="a4"/>
        <w:jc w:val="right"/>
      </w:pPr>
      <w:r>
        <w:rPr>
          <w:rFonts w:hint="eastAsia"/>
          <w:color w:val="000000"/>
        </w:rPr>
        <w:t>用于</w:t>
      </w:r>
      <w:r>
        <w:rPr>
          <w:color w:val="000000"/>
        </w:rPr>
        <w:t>&lt;</w:t>
      </w:r>
      <w:r>
        <w:rPr>
          <w:rFonts w:hint="eastAsia"/>
          <w:color w:val="000000"/>
        </w:rPr>
        <w:t>子系统或特性</w:t>
      </w:r>
      <w:r>
        <w:rPr>
          <w:color w:val="000000"/>
        </w:rPr>
        <w:t>&gt;</w:t>
      </w:r>
    </w:p>
    <w:p w:rsidR="004338BA" w:rsidRDefault="004338BA"/>
    <w:p w:rsidR="004338BA" w:rsidRDefault="004338BA"/>
    <w:p w:rsidR="004338BA" w:rsidRDefault="004338BA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338BA" w:rsidRDefault="004338BA">
      <w:pPr>
        <w:pStyle w:val="a4"/>
        <w:rPr>
          <w:sz w:val="28"/>
        </w:rPr>
      </w:pPr>
    </w:p>
    <w:p w:rsidR="004338BA" w:rsidRDefault="004338BA">
      <w:pPr>
        <w:jc w:val="right"/>
      </w:pPr>
    </w:p>
    <w:p w:rsidR="004338BA" w:rsidRDefault="004338BA">
      <w:pPr>
        <w:pStyle w:val="InfoBlue"/>
      </w:pPr>
      <w:r>
        <w:t>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4338BA" w:rsidRDefault="004338BA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4338BA" w:rsidRDefault="004338BA">
      <w:pPr>
        <w:pStyle w:val="a9"/>
      </w:pPr>
    </w:p>
    <w:p w:rsidR="004338BA" w:rsidRDefault="004338BA">
      <w:pPr>
        <w:pStyle w:val="a9"/>
        <w:sectPr w:rsidR="004338BA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338BA" w:rsidRDefault="004338BA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38BA">
        <w:tc>
          <w:tcPr>
            <w:tcW w:w="2304" w:type="dxa"/>
          </w:tcPr>
          <w:p w:rsidR="004338BA" w:rsidRDefault="004338B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338BA" w:rsidRDefault="004338B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338BA" w:rsidRDefault="004338B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338BA" w:rsidRDefault="004338B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338BA">
        <w:tc>
          <w:tcPr>
            <w:tcW w:w="2304" w:type="dxa"/>
          </w:tcPr>
          <w:p w:rsidR="004338BA" w:rsidRDefault="004D58B9">
            <w:pPr>
              <w:pStyle w:val="Tabletext"/>
            </w:pPr>
            <w:r w:rsidRPr="004D58B9">
              <w:rPr>
                <w:rFonts w:hint="eastAsia"/>
              </w:rPr>
              <w:t>2016/02/29</w:t>
            </w:r>
          </w:p>
        </w:tc>
        <w:tc>
          <w:tcPr>
            <w:tcW w:w="1152" w:type="dxa"/>
          </w:tcPr>
          <w:p w:rsidR="004338BA" w:rsidRDefault="004338BA">
            <w:pPr>
              <w:pStyle w:val="Tabletext"/>
            </w:pPr>
            <w:r>
              <w:t>&lt;</w:t>
            </w:r>
            <w:r w:rsidR="004D58B9">
              <w:t>1</w:t>
            </w:r>
            <w:r>
              <w:t>.</w:t>
            </w:r>
            <w:r w:rsidR="004D58B9">
              <w:t>0</w:t>
            </w:r>
            <w:r>
              <w:t>&gt;</w:t>
            </w:r>
          </w:p>
        </w:tc>
        <w:tc>
          <w:tcPr>
            <w:tcW w:w="3744" w:type="dxa"/>
          </w:tcPr>
          <w:p w:rsidR="004338BA" w:rsidRDefault="00A11A0F">
            <w:pPr>
              <w:pStyle w:val="Tabletext"/>
            </w:pPr>
            <w:r w:rsidRPr="00A11A0F">
              <w:rPr>
                <w:rFonts w:ascii="Times New Roman" w:hint="eastAsia"/>
              </w:rPr>
              <w:t>创建本文档，建立初始内容</w:t>
            </w:r>
          </w:p>
        </w:tc>
        <w:tc>
          <w:tcPr>
            <w:tcW w:w="2304" w:type="dxa"/>
          </w:tcPr>
          <w:p w:rsidR="004338BA" w:rsidRDefault="00132BD3">
            <w:pPr>
              <w:pStyle w:val="Tabletext"/>
            </w:pPr>
            <w:r>
              <w:rPr>
                <w:rFonts w:ascii="Times New Roman" w:hint="eastAsia"/>
              </w:rPr>
              <w:t>袁奕盛</w:t>
            </w:r>
          </w:p>
        </w:tc>
      </w:tr>
      <w:tr w:rsidR="004338BA">
        <w:tc>
          <w:tcPr>
            <w:tcW w:w="2304" w:type="dxa"/>
          </w:tcPr>
          <w:p w:rsidR="004338BA" w:rsidRDefault="004D58B9">
            <w:pPr>
              <w:pStyle w:val="Tabletext"/>
            </w:pPr>
            <w:r w:rsidRPr="004D58B9">
              <w:rPr>
                <w:rFonts w:hint="eastAsia"/>
              </w:rPr>
              <w:t>2016/03/01</w:t>
            </w:r>
          </w:p>
        </w:tc>
        <w:tc>
          <w:tcPr>
            <w:tcW w:w="1152" w:type="dxa"/>
          </w:tcPr>
          <w:p w:rsidR="004338BA" w:rsidRDefault="004D58B9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4338BA" w:rsidRDefault="00BE20B5">
            <w:pPr>
              <w:pStyle w:val="Tabletext"/>
            </w:pPr>
            <w:r w:rsidRPr="00A11A0F">
              <w:rPr>
                <w:rFonts w:ascii="Times New Roman" w:hint="eastAsia"/>
              </w:rPr>
              <w:t>创建本文档，建立初始内容</w:t>
            </w:r>
          </w:p>
        </w:tc>
        <w:tc>
          <w:tcPr>
            <w:tcW w:w="2304" w:type="dxa"/>
          </w:tcPr>
          <w:p w:rsidR="004338BA" w:rsidRDefault="00132BD3">
            <w:pPr>
              <w:pStyle w:val="Tabletext"/>
            </w:pPr>
            <w:r>
              <w:rPr>
                <w:rFonts w:ascii="Times New Roman" w:hint="eastAsia"/>
              </w:rPr>
              <w:t>袁奕盛</w:t>
            </w:r>
          </w:p>
        </w:tc>
      </w:tr>
      <w:tr w:rsidR="004338BA">
        <w:tc>
          <w:tcPr>
            <w:tcW w:w="2304" w:type="dxa"/>
          </w:tcPr>
          <w:p w:rsidR="004338BA" w:rsidRDefault="004D58B9">
            <w:pPr>
              <w:pStyle w:val="Tabletext"/>
            </w:pPr>
            <w:r w:rsidRPr="004D58B9">
              <w:rPr>
                <w:rFonts w:hint="eastAsia"/>
              </w:rPr>
              <w:t>2016/03/02</w:t>
            </w:r>
          </w:p>
        </w:tc>
        <w:tc>
          <w:tcPr>
            <w:tcW w:w="1152" w:type="dxa"/>
          </w:tcPr>
          <w:p w:rsidR="004338BA" w:rsidRDefault="004D58B9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4338BA" w:rsidRDefault="00BE20B5">
            <w:pPr>
              <w:pStyle w:val="Tabletext"/>
            </w:pPr>
            <w:r w:rsidRPr="00A11A0F">
              <w:rPr>
                <w:rFonts w:ascii="Times New Roman" w:hint="eastAsia"/>
              </w:rPr>
              <w:t>创建本文档，建立初始内容</w:t>
            </w:r>
          </w:p>
        </w:tc>
        <w:tc>
          <w:tcPr>
            <w:tcW w:w="2304" w:type="dxa"/>
          </w:tcPr>
          <w:p w:rsidR="004338BA" w:rsidRDefault="00132BD3">
            <w:pPr>
              <w:pStyle w:val="Tabletext"/>
            </w:pPr>
            <w:r>
              <w:rPr>
                <w:rFonts w:ascii="Times New Roman" w:hint="eastAsia"/>
              </w:rPr>
              <w:t>袁奕盛</w:t>
            </w:r>
          </w:p>
        </w:tc>
      </w:tr>
      <w:tr w:rsidR="004338BA">
        <w:tc>
          <w:tcPr>
            <w:tcW w:w="2304" w:type="dxa"/>
          </w:tcPr>
          <w:p w:rsidR="004338BA" w:rsidRDefault="004D58B9">
            <w:pPr>
              <w:pStyle w:val="Tabletext"/>
            </w:pPr>
            <w:r w:rsidRPr="004D58B9">
              <w:rPr>
                <w:rFonts w:hint="eastAsia"/>
              </w:rPr>
              <w:t>2016/03/0</w:t>
            </w:r>
            <w:r>
              <w:rPr>
                <w:rFonts w:hint="eastAsia"/>
              </w:rPr>
              <w:t>3</w:t>
            </w:r>
          </w:p>
        </w:tc>
        <w:tc>
          <w:tcPr>
            <w:tcW w:w="1152" w:type="dxa"/>
          </w:tcPr>
          <w:p w:rsidR="004338BA" w:rsidRDefault="004D58B9">
            <w:pPr>
              <w:pStyle w:val="Tabletext"/>
            </w:pPr>
            <w:r>
              <w:t>&lt;1.3&gt;</w:t>
            </w:r>
          </w:p>
        </w:tc>
        <w:tc>
          <w:tcPr>
            <w:tcW w:w="3744" w:type="dxa"/>
          </w:tcPr>
          <w:p w:rsidR="004338BA" w:rsidRDefault="00BE20B5">
            <w:pPr>
              <w:pStyle w:val="Tabletext"/>
            </w:pPr>
            <w:r w:rsidRPr="00A11A0F">
              <w:rPr>
                <w:rFonts w:ascii="Times New Roman" w:hint="eastAsia"/>
              </w:rPr>
              <w:t>创建本文档，建立初始内容</w:t>
            </w:r>
          </w:p>
        </w:tc>
        <w:tc>
          <w:tcPr>
            <w:tcW w:w="2304" w:type="dxa"/>
          </w:tcPr>
          <w:p w:rsidR="004338BA" w:rsidRDefault="00132BD3">
            <w:pPr>
              <w:pStyle w:val="Tabletext"/>
            </w:pPr>
            <w:r>
              <w:rPr>
                <w:rFonts w:ascii="Times New Roman" w:hint="eastAsia"/>
              </w:rPr>
              <w:t>袁奕盛</w:t>
            </w:r>
          </w:p>
        </w:tc>
      </w:tr>
      <w:tr w:rsidR="00D5618D">
        <w:tc>
          <w:tcPr>
            <w:tcW w:w="2304" w:type="dxa"/>
          </w:tcPr>
          <w:p w:rsidR="00D5618D" w:rsidRPr="004D58B9" w:rsidRDefault="00D5618D" w:rsidP="00D5618D">
            <w:pPr>
              <w:pStyle w:val="Tabletext"/>
            </w:pPr>
            <w:r w:rsidRPr="004D58B9">
              <w:rPr>
                <w:rFonts w:hint="eastAsia"/>
              </w:rPr>
              <w:t>2016/03/0</w:t>
            </w:r>
            <w:r>
              <w:rPr>
                <w:rFonts w:hint="eastAsia"/>
              </w:rPr>
              <w:t>4</w:t>
            </w:r>
          </w:p>
        </w:tc>
        <w:tc>
          <w:tcPr>
            <w:tcW w:w="1152" w:type="dxa"/>
          </w:tcPr>
          <w:p w:rsidR="00D5618D" w:rsidRDefault="00D5618D" w:rsidP="00D5618D">
            <w:pPr>
              <w:pStyle w:val="Tabletext"/>
            </w:pPr>
            <w:r>
              <w:t>&lt;1.</w:t>
            </w:r>
            <w:r>
              <w:rPr>
                <w:rFonts w:hint="eastAsia"/>
              </w:rPr>
              <w:t>4</w:t>
            </w:r>
            <w:r>
              <w:t>&gt;</w:t>
            </w:r>
          </w:p>
        </w:tc>
        <w:tc>
          <w:tcPr>
            <w:tcW w:w="3744" w:type="dxa"/>
          </w:tcPr>
          <w:p w:rsidR="00D5618D" w:rsidRDefault="00BE20B5" w:rsidP="004657F6">
            <w:pPr>
              <w:pStyle w:val="Tabletext"/>
            </w:pPr>
            <w:r w:rsidRPr="00A11A0F">
              <w:rPr>
                <w:rFonts w:ascii="Times New Roman" w:hint="eastAsia"/>
              </w:rPr>
              <w:t>创建本文档，建立初始内容</w:t>
            </w:r>
          </w:p>
        </w:tc>
        <w:tc>
          <w:tcPr>
            <w:tcW w:w="2304" w:type="dxa"/>
          </w:tcPr>
          <w:p w:rsidR="00D5618D" w:rsidRDefault="00132BD3" w:rsidP="004657F6">
            <w:pPr>
              <w:pStyle w:val="Tabletext"/>
            </w:pPr>
            <w:r>
              <w:rPr>
                <w:rFonts w:ascii="Times New Roman" w:hint="eastAsia"/>
              </w:rPr>
              <w:t>袁奕盛</w:t>
            </w:r>
          </w:p>
        </w:tc>
      </w:tr>
    </w:tbl>
    <w:p w:rsidR="004338BA" w:rsidRDefault="004338BA"/>
    <w:p w:rsidR="004338BA" w:rsidRDefault="004338BA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5A39DC" w:rsidRDefault="003A169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"1-4" \h \z \u </w:instrText>
      </w:r>
      <w:r>
        <w:rPr>
          <w:rFonts w:ascii="Times New Roman"/>
        </w:rPr>
        <w:fldChar w:fldCharType="separate"/>
      </w:r>
      <w:hyperlink w:anchor="_Toc445135176" w:history="1">
        <w:r w:rsidR="005A39DC" w:rsidRPr="00991515">
          <w:rPr>
            <w:rStyle w:val="ae"/>
            <w:noProof/>
          </w:rPr>
          <w:t>1.</w:t>
        </w:r>
        <w:r w:rsidR="005A39D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A39DC" w:rsidRPr="00991515">
          <w:rPr>
            <w:rStyle w:val="ae"/>
            <w:rFonts w:hint="eastAsia"/>
            <w:noProof/>
          </w:rPr>
          <w:t>简介</w:t>
        </w:r>
        <w:r w:rsidR="005A39DC">
          <w:rPr>
            <w:noProof/>
            <w:webHidden/>
          </w:rPr>
          <w:tab/>
        </w:r>
        <w:r w:rsidR="005A39DC">
          <w:rPr>
            <w:noProof/>
            <w:webHidden/>
          </w:rPr>
          <w:fldChar w:fldCharType="begin"/>
        </w:r>
        <w:r w:rsidR="005A39DC">
          <w:rPr>
            <w:noProof/>
            <w:webHidden/>
          </w:rPr>
          <w:instrText xml:space="preserve"> PAGEREF _Toc445135176 \h </w:instrText>
        </w:r>
        <w:r w:rsidR="005A39DC">
          <w:rPr>
            <w:noProof/>
            <w:webHidden/>
          </w:rPr>
        </w:r>
        <w:r w:rsidR="005A39DC">
          <w:rPr>
            <w:noProof/>
            <w:webHidden/>
          </w:rPr>
          <w:fldChar w:fldCharType="separate"/>
        </w:r>
        <w:r w:rsidR="005A39DC">
          <w:rPr>
            <w:noProof/>
            <w:webHidden/>
          </w:rPr>
          <w:t>4</w:t>
        </w:r>
        <w:r w:rsidR="005A39DC">
          <w:rPr>
            <w:noProof/>
            <w:webHidden/>
          </w:rPr>
          <w:fldChar w:fldCharType="end"/>
        </w:r>
      </w:hyperlink>
    </w:p>
    <w:p w:rsidR="005A39DC" w:rsidRDefault="005A39DC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77" w:history="1">
        <w:r w:rsidRPr="00991515">
          <w:rPr>
            <w:rStyle w:val="a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78" w:history="1">
        <w:r w:rsidRPr="00991515">
          <w:rPr>
            <w:rStyle w:val="a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79" w:history="1">
        <w:r w:rsidRPr="00991515">
          <w:rPr>
            <w:rStyle w:val="a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定义、首字母缩写词和缩略语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80" w:history="1">
        <w:r w:rsidRPr="00991515">
          <w:rPr>
            <w:rStyle w:val="ae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81" w:history="1">
        <w:r w:rsidRPr="00991515">
          <w:rPr>
            <w:rStyle w:val="ae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82" w:history="1">
        <w:r w:rsidRPr="00991515">
          <w:rPr>
            <w:rStyle w:val="a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整体说明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83" w:history="1">
        <w:r w:rsidRPr="00991515">
          <w:rPr>
            <w:rStyle w:val="a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具体需求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84" w:history="1">
        <w:r w:rsidRPr="00991515">
          <w:rPr>
            <w:rStyle w:val="a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枪械有限弹药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85" w:history="1">
        <w:r w:rsidRPr="00991515">
          <w:rPr>
            <w:rStyle w:val="ae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86" w:history="1">
        <w:r w:rsidRPr="00991515">
          <w:rPr>
            <w:rStyle w:val="ae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87" w:history="1">
        <w:r w:rsidRPr="00991515">
          <w:rPr>
            <w:rStyle w:val="ae"/>
            <w:noProof/>
          </w:rPr>
          <w:t>3.1.2.1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拾取弹夹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88" w:history="1">
        <w:r w:rsidRPr="00991515">
          <w:rPr>
            <w:rStyle w:val="ae"/>
            <w:noProof/>
          </w:rPr>
          <w:t>3.1.2.2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射击时更换弹夹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89" w:history="1">
        <w:r w:rsidRPr="00991515">
          <w:rPr>
            <w:rStyle w:val="ae"/>
            <w:noProof/>
          </w:rPr>
          <w:t>3.1.2.3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切换枪械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90" w:history="1">
        <w:r w:rsidRPr="00991515">
          <w:rPr>
            <w:rStyle w:val="ae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规则和约束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91" w:history="1">
        <w:r w:rsidRPr="00991515">
          <w:rPr>
            <w:rStyle w:val="ae"/>
            <w:noProof/>
          </w:rPr>
          <w:t>3.1.3.1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弹夹更换规则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92" w:history="1">
        <w:r w:rsidRPr="00991515">
          <w:rPr>
            <w:rStyle w:val="ae"/>
            <w:noProof/>
          </w:rPr>
          <w:t>3.1.3.2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切换默认枪械规则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93" w:history="1">
        <w:r w:rsidRPr="00991515">
          <w:rPr>
            <w:rStyle w:val="ae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策划配置需求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94" w:history="1">
        <w:r w:rsidRPr="00991515">
          <w:rPr>
            <w:rStyle w:val="ae"/>
            <w:noProof/>
          </w:rPr>
          <w:t>3.1.4.1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默认枪械配置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95" w:history="1">
        <w:r w:rsidRPr="00991515">
          <w:rPr>
            <w:rStyle w:val="ae"/>
            <w:noProof/>
          </w:rPr>
          <w:t>3.1.4.2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枪械弹夹配置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96" w:history="1">
        <w:r w:rsidRPr="00991515">
          <w:rPr>
            <w:rStyle w:val="ae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美术需求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97" w:history="1">
        <w:r w:rsidRPr="00991515">
          <w:rPr>
            <w:rStyle w:val="ae"/>
            <w:noProof/>
          </w:rPr>
          <w:t>3.1.5.1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98" w:history="1">
        <w:r w:rsidRPr="00991515">
          <w:rPr>
            <w:rStyle w:val="ae"/>
            <w:noProof/>
          </w:rPr>
          <w:t>3.1.5.2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动作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199" w:history="1">
        <w:r w:rsidRPr="00991515">
          <w:rPr>
            <w:rStyle w:val="ae"/>
            <w:noProof/>
          </w:rPr>
          <w:t>3.1.5.3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特效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200" w:history="1">
        <w:r w:rsidRPr="00991515">
          <w:rPr>
            <w:rStyle w:val="ae"/>
            <w:noProof/>
          </w:rPr>
          <w:t>3.1.5.4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201" w:history="1">
        <w:r w:rsidRPr="00991515">
          <w:rPr>
            <w:rStyle w:val="ae"/>
            <w:noProof/>
          </w:rPr>
          <w:t>3.1.5.5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39DC" w:rsidRDefault="005A39D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135202" w:history="1">
        <w:r w:rsidRPr="00991515">
          <w:rPr>
            <w:rStyle w:val="a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91515">
          <w:rPr>
            <w:rStyle w:val="ae"/>
            <w:rFonts w:hint="eastAsia"/>
            <w:noProof/>
          </w:rPr>
          <w:t>支持信息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38BA" w:rsidRDefault="003A1697">
      <w:pPr>
        <w:pStyle w:val="a4"/>
        <w:rPr>
          <w:rFonts w:ascii="Arial" w:hAnsi="Arial"/>
        </w:rPr>
      </w:pPr>
      <w:r>
        <w:rPr>
          <w:rFonts w:ascii="Times New Roman"/>
          <w:sz w:val="20"/>
        </w:rPr>
        <w:fldChar w:fldCharType="end"/>
      </w:r>
      <w:r w:rsidR="004338BA">
        <w:br w:type="page"/>
      </w:r>
      <w:r w:rsidR="004338BA">
        <w:rPr>
          <w:rFonts w:ascii="Arial" w:hAnsi="Arial"/>
        </w:rPr>
        <w:lastRenderedPageBreak/>
        <w:fldChar w:fldCharType="begin"/>
      </w:r>
      <w:r w:rsidR="004338BA">
        <w:rPr>
          <w:rFonts w:ascii="Arial" w:hAnsi="Arial"/>
        </w:rPr>
        <w:instrText xml:space="preserve"> TITLE  \* MERGEFORMAT </w:instrText>
      </w:r>
      <w:r w:rsidR="004338BA">
        <w:rPr>
          <w:rFonts w:ascii="Arial" w:hAnsi="Arial"/>
        </w:rPr>
        <w:fldChar w:fldCharType="separate"/>
      </w:r>
      <w:r w:rsidR="00D74953">
        <w:rPr>
          <w:rFonts w:ascii="Arial" w:hAnsi="Arial" w:hint="eastAsia"/>
        </w:rPr>
        <w:t>需求文档</w:t>
      </w:r>
      <w:r w:rsidR="004338BA">
        <w:rPr>
          <w:rFonts w:ascii="Arial" w:hAnsi="Arial"/>
        </w:rPr>
        <w:fldChar w:fldCharType="end"/>
      </w:r>
      <w:r w:rsidR="004338BA">
        <w:rPr>
          <w:rFonts w:ascii="Arial" w:hAnsi="Arial"/>
        </w:rPr>
        <w:t xml:space="preserve"> </w:t>
      </w:r>
    </w:p>
    <w:p w:rsidR="004338BA" w:rsidRDefault="004338BA">
      <w:pPr>
        <w:pStyle w:val="1"/>
        <w:numPr>
          <w:ilvl w:val="0"/>
          <w:numId w:val="1"/>
        </w:numPr>
        <w:ind w:left="720" w:hanging="720"/>
      </w:pPr>
      <w:bookmarkStart w:id="0" w:name="_Toc445135176"/>
      <w:r>
        <w:rPr>
          <w:rFonts w:hint="eastAsia"/>
        </w:rPr>
        <w:t>简介</w:t>
      </w:r>
      <w:bookmarkEnd w:id="0"/>
    </w:p>
    <w:p w:rsidR="0008755D" w:rsidRPr="0008755D" w:rsidRDefault="0008755D" w:rsidP="0008755D">
      <w:pPr>
        <w:pStyle w:val="a9"/>
      </w:pPr>
      <w:r>
        <w:rPr>
          <w:rFonts w:hint="eastAsia"/>
        </w:rPr>
        <w:t>简介</w:t>
      </w:r>
    </w:p>
    <w:p w:rsidR="004338BA" w:rsidRDefault="004338BA">
      <w:pPr>
        <w:pStyle w:val="2"/>
        <w:numPr>
          <w:ilvl w:val="1"/>
          <w:numId w:val="1"/>
        </w:numPr>
      </w:pPr>
      <w:bookmarkStart w:id="1" w:name="_Toc445135177"/>
      <w:r>
        <w:rPr>
          <w:rFonts w:hint="eastAsia"/>
        </w:rPr>
        <w:t>目的</w:t>
      </w:r>
      <w:bookmarkEnd w:id="1"/>
    </w:p>
    <w:p w:rsidR="0008755D" w:rsidRPr="0008755D" w:rsidRDefault="0008755D" w:rsidP="0008755D">
      <w:pPr>
        <w:pStyle w:val="a9"/>
      </w:pPr>
      <w:r>
        <w:rPr>
          <w:rFonts w:hint="eastAsia"/>
        </w:rPr>
        <w:t>目的</w:t>
      </w:r>
    </w:p>
    <w:p w:rsidR="004338BA" w:rsidRDefault="004338BA">
      <w:pPr>
        <w:pStyle w:val="2"/>
      </w:pPr>
      <w:bookmarkStart w:id="2" w:name="_Toc445135178"/>
      <w:r>
        <w:rPr>
          <w:rFonts w:hint="eastAsia"/>
        </w:rPr>
        <w:t>范围</w:t>
      </w:r>
      <w:bookmarkEnd w:id="2"/>
    </w:p>
    <w:p w:rsidR="00AF78A8" w:rsidRPr="00AF78A8" w:rsidRDefault="00AF78A8" w:rsidP="00AF78A8">
      <w:pPr>
        <w:pStyle w:val="a9"/>
      </w:pPr>
      <w:r>
        <w:rPr>
          <w:rFonts w:hint="eastAsia"/>
        </w:rPr>
        <w:t>范围</w:t>
      </w:r>
    </w:p>
    <w:p w:rsidR="004338BA" w:rsidRDefault="004338BA">
      <w:pPr>
        <w:pStyle w:val="2"/>
      </w:pPr>
      <w:bookmarkStart w:id="3" w:name="_Toc445135179"/>
      <w:r>
        <w:rPr>
          <w:rFonts w:hint="eastAsia"/>
        </w:rPr>
        <w:t>定义、首字母缩写词和缩略语</w:t>
      </w:r>
      <w:bookmarkEnd w:id="3"/>
    </w:p>
    <w:p w:rsidR="00D3718C" w:rsidRPr="00D3718C" w:rsidRDefault="00D3718C" w:rsidP="00D3718C">
      <w:pPr>
        <w:pStyle w:val="a9"/>
      </w:pPr>
      <w:r>
        <w:rPr>
          <w:rFonts w:hint="eastAsia"/>
        </w:rPr>
        <w:t>定义</w:t>
      </w:r>
    </w:p>
    <w:p w:rsidR="004338BA" w:rsidRDefault="004338BA">
      <w:pPr>
        <w:pStyle w:val="2"/>
      </w:pPr>
      <w:bookmarkStart w:id="4" w:name="_Toc445135180"/>
      <w:r>
        <w:rPr>
          <w:rFonts w:hint="eastAsia"/>
        </w:rPr>
        <w:t>参考资料</w:t>
      </w:r>
      <w:bookmarkEnd w:id="4"/>
    </w:p>
    <w:p w:rsidR="00D3718C" w:rsidRPr="00D3718C" w:rsidRDefault="007C23DA" w:rsidP="00D3718C">
      <w:pPr>
        <w:pStyle w:val="a9"/>
      </w:pPr>
      <w:r>
        <w:rPr>
          <w:rFonts w:hint="eastAsia"/>
        </w:rPr>
        <w:t>雷霆射击策划及配置文档</w:t>
      </w:r>
    </w:p>
    <w:p w:rsidR="004338BA" w:rsidRDefault="004338BA">
      <w:pPr>
        <w:pStyle w:val="2"/>
      </w:pPr>
      <w:bookmarkStart w:id="5" w:name="_Toc445135181"/>
      <w:r>
        <w:rPr>
          <w:rFonts w:hint="eastAsia"/>
        </w:rPr>
        <w:t>概述</w:t>
      </w:r>
      <w:bookmarkEnd w:id="5"/>
    </w:p>
    <w:p w:rsidR="00D3718C" w:rsidRPr="00D3718C" w:rsidRDefault="00D3718C" w:rsidP="00D3718C">
      <w:pPr>
        <w:pStyle w:val="a9"/>
      </w:pPr>
      <w:r>
        <w:rPr>
          <w:rFonts w:hint="eastAsia"/>
        </w:rPr>
        <w:t>概述</w:t>
      </w:r>
    </w:p>
    <w:p w:rsidR="004338BA" w:rsidRDefault="004338BA">
      <w:pPr>
        <w:pStyle w:val="1"/>
        <w:numPr>
          <w:ilvl w:val="0"/>
          <w:numId w:val="1"/>
        </w:numPr>
        <w:ind w:left="720" w:hanging="720"/>
      </w:pPr>
      <w:bookmarkStart w:id="6" w:name="_Toc445135182"/>
      <w:r>
        <w:rPr>
          <w:rFonts w:hint="eastAsia"/>
        </w:rPr>
        <w:t>整体说明</w:t>
      </w:r>
      <w:bookmarkEnd w:id="6"/>
    </w:p>
    <w:p w:rsidR="00D3718C" w:rsidRPr="00D3718C" w:rsidRDefault="00D3718C" w:rsidP="00D3718C">
      <w:pPr>
        <w:pStyle w:val="a9"/>
      </w:pPr>
      <w:r>
        <w:rPr>
          <w:rFonts w:hint="eastAsia"/>
        </w:rPr>
        <w:t>说明影响产品及其需求的一般因素。本节并不列出具体的需求，而是提供在第3节中详述的各种需求的背景，以使这些需求便于理解。所包括的内容有：</w:t>
      </w:r>
    </w:p>
    <w:p w:rsidR="004338BA" w:rsidRDefault="004338BA">
      <w:pPr>
        <w:pStyle w:val="1"/>
        <w:numPr>
          <w:ilvl w:val="0"/>
          <w:numId w:val="1"/>
        </w:numPr>
        <w:ind w:left="720" w:hanging="720"/>
      </w:pPr>
      <w:bookmarkStart w:id="7" w:name="_Toc445135183"/>
      <w:r>
        <w:rPr>
          <w:rFonts w:hint="eastAsia"/>
        </w:rPr>
        <w:t>具体需求</w:t>
      </w:r>
      <w:bookmarkEnd w:id="7"/>
    </w:p>
    <w:p w:rsidR="004338BA" w:rsidRDefault="0051582A">
      <w:pPr>
        <w:pStyle w:val="2"/>
      </w:pPr>
      <w:bookmarkStart w:id="8" w:name="_Toc445135184"/>
      <w:r>
        <w:rPr>
          <w:rFonts w:hint="eastAsia"/>
        </w:rPr>
        <w:t>枪械有限弹药</w:t>
      </w:r>
      <w:bookmarkEnd w:id="8"/>
    </w:p>
    <w:p w:rsidR="0008755D" w:rsidRPr="0008755D" w:rsidRDefault="007730EB" w:rsidP="00907846">
      <w:pPr>
        <w:pStyle w:val="a9"/>
      </w:pP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主要为满足玩家在关卡内补充弹药拾取弹夹。在条件允许的情况下考虑扩展为掉落任意由策划配置的道具。道具可分为关卡内使用和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携带两大类。</w:t>
      </w:r>
    </w:p>
    <w:p w:rsidR="00FB1BAD" w:rsidRPr="00FB1BAD" w:rsidRDefault="0008755D" w:rsidP="00FB1BAD">
      <w:pPr>
        <w:pStyle w:val="3"/>
        <w:rPr>
          <w:rFonts w:hint="eastAsia"/>
        </w:rPr>
      </w:pPr>
      <w:bookmarkStart w:id="9" w:name="_Toc445135185"/>
      <w:r>
        <w:t>定义</w:t>
      </w:r>
      <w:bookmarkEnd w:id="9"/>
    </w:p>
    <w:p w:rsidR="00B41342" w:rsidRPr="00B41342" w:rsidRDefault="004E7243" w:rsidP="00B41342">
      <w:pPr>
        <w:pStyle w:val="a9"/>
      </w:pPr>
      <w:r>
        <w:rPr>
          <w:rFonts w:hint="eastAsia"/>
          <w:b/>
        </w:rPr>
        <w:t>佩枪</w:t>
      </w:r>
      <w:r w:rsidR="00B41342">
        <w:rPr>
          <w:rFonts w:hint="eastAsia"/>
          <w:b/>
        </w:rPr>
        <w:t>：</w:t>
      </w:r>
      <w:r w:rsidR="00B41342">
        <w:rPr>
          <w:rFonts w:hint="eastAsia"/>
        </w:rPr>
        <w:t>玩家进入关卡前可选</w:t>
      </w:r>
      <w:r w:rsidR="004D049D">
        <w:rPr>
          <w:rFonts w:hint="eastAsia"/>
        </w:rPr>
        <w:t>两支</w:t>
      </w:r>
      <w:r>
        <w:rPr>
          <w:rFonts w:hint="eastAsia"/>
        </w:rPr>
        <w:t>佩枪</w:t>
      </w:r>
      <w:r w:rsidR="004D049D">
        <w:rPr>
          <w:rFonts w:hint="eastAsia"/>
        </w:rPr>
        <w:t>，战斗时可通过枪械按钮切换。当</w:t>
      </w:r>
      <w:proofErr w:type="gramStart"/>
      <w:r w:rsidR="004D049D">
        <w:rPr>
          <w:rFonts w:hint="eastAsia"/>
        </w:rPr>
        <w:t>玩家未</w:t>
      </w:r>
      <w:proofErr w:type="gramEnd"/>
      <w:r w:rsidR="004D049D">
        <w:rPr>
          <w:rFonts w:hint="eastAsia"/>
        </w:rPr>
        <w:t>选定任何枪械时，游戏将使用默认枪械，并且隐藏枪械按钮。当</w:t>
      </w:r>
      <w:proofErr w:type="gramStart"/>
      <w:r w:rsidR="004D049D">
        <w:rPr>
          <w:rFonts w:hint="eastAsia"/>
        </w:rPr>
        <w:t>玩家只</w:t>
      </w:r>
      <w:proofErr w:type="gramEnd"/>
      <w:r w:rsidR="004D049D">
        <w:rPr>
          <w:rFonts w:hint="eastAsia"/>
        </w:rPr>
        <w:t>选定一支枪械，游戏将隐藏枪械按钮，玩家在战斗中无法切换枪械。</w:t>
      </w:r>
    </w:p>
    <w:p w:rsidR="00B41342" w:rsidRPr="00B272C8" w:rsidRDefault="00FB1BAD" w:rsidP="000F3D3F">
      <w:pPr>
        <w:pStyle w:val="a9"/>
      </w:pPr>
      <w:r>
        <w:rPr>
          <w:rFonts w:hint="eastAsia"/>
          <w:b/>
        </w:rPr>
        <w:t>当前枪械：</w:t>
      </w:r>
      <w:r w:rsidR="004E7243">
        <w:rPr>
          <w:rFonts w:hint="eastAsia"/>
        </w:rPr>
        <w:t>佩枪</w:t>
      </w:r>
      <w:r w:rsidR="00B272C8">
        <w:rPr>
          <w:rFonts w:hint="eastAsia"/>
        </w:rPr>
        <w:t>的使用状态，当玩家点击枪械按钮将某支</w:t>
      </w:r>
      <w:r w:rsidR="00CE69D7">
        <w:rPr>
          <w:rFonts w:hint="eastAsia"/>
        </w:rPr>
        <w:t>佩枪</w:t>
      </w:r>
      <w:r w:rsidR="00B272C8">
        <w:rPr>
          <w:rFonts w:hint="eastAsia"/>
        </w:rPr>
        <w:t>切换为当前使用的枪支，该枪械为当前枪械。</w:t>
      </w:r>
    </w:p>
    <w:p w:rsidR="00FB1BAD" w:rsidRPr="00B272C8" w:rsidRDefault="00FB1BAD" w:rsidP="00B272C8">
      <w:pPr>
        <w:pStyle w:val="a9"/>
        <w:rPr>
          <w:rFonts w:hint="eastAsia"/>
        </w:rPr>
      </w:pPr>
      <w:r>
        <w:rPr>
          <w:rFonts w:hint="eastAsia"/>
          <w:b/>
        </w:rPr>
        <w:t>备用枪械：</w:t>
      </w:r>
      <w:r w:rsidR="004E7243">
        <w:rPr>
          <w:rFonts w:hint="eastAsia"/>
        </w:rPr>
        <w:t>佩枪</w:t>
      </w:r>
      <w:r w:rsidR="00B272C8">
        <w:rPr>
          <w:rFonts w:hint="eastAsia"/>
        </w:rPr>
        <w:t>的使用状态，当玩家点击枪械按钮将某支</w:t>
      </w:r>
      <w:r w:rsidR="00E03952">
        <w:rPr>
          <w:rFonts w:hint="eastAsia"/>
        </w:rPr>
        <w:t>佩枪</w:t>
      </w:r>
      <w:r w:rsidR="00B272C8">
        <w:rPr>
          <w:rFonts w:hint="eastAsia"/>
        </w:rPr>
        <w:t>由当前使用枪支切换为备用，该枪械为</w:t>
      </w:r>
      <w:r w:rsidR="00D11578">
        <w:rPr>
          <w:rFonts w:hint="eastAsia"/>
        </w:rPr>
        <w:t>备用枪械</w:t>
      </w:r>
      <w:r w:rsidR="00B272C8">
        <w:rPr>
          <w:rFonts w:hint="eastAsia"/>
        </w:rPr>
        <w:t>。</w:t>
      </w:r>
    </w:p>
    <w:p w:rsidR="00FB1BAD" w:rsidRPr="00FB1BAD" w:rsidRDefault="00FB1BAD" w:rsidP="00FB1BAD">
      <w:pPr>
        <w:pStyle w:val="a9"/>
        <w:rPr>
          <w:rFonts w:hint="eastAsia"/>
        </w:rPr>
      </w:pPr>
      <w:r>
        <w:rPr>
          <w:rFonts w:hint="eastAsia"/>
          <w:b/>
        </w:rPr>
        <w:t>弹夹曹</w:t>
      </w:r>
      <w:r w:rsidRPr="000F3D3F">
        <w:rPr>
          <w:rFonts w:hint="eastAsia"/>
          <w:b/>
        </w:rPr>
        <w:t>：</w:t>
      </w:r>
      <w:r w:rsidR="00D11578">
        <w:rPr>
          <w:rFonts w:hint="eastAsia"/>
        </w:rPr>
        <w:t>显示弹夹量和最大弹夹量的UI</w:t>
      </w:r>
      <w:r>
        <w:rPr>
          <w:rFonts w:hint="eastAsia"/>
        </w:rPr>
        <w:t>。</w:t>
      </w:r>
    </w:p>
    <w:p w:rsidR="00FB1BAD" w:rsidRPr="00FB1BAD" w:rsidRDefault="00FB1BAD" w:rsidP="00FB1BAD">
      <w:pPr>
        <w:pStyle w:val="a9"/>
        <w:rPr>
          <w:rFonts w:hint="eastAsia"/>
        </w:rPr>
      </w:pPr>
      <w:r>
        <w:rPr>
          <w:rFonts w:hint="eastAsia"/>
          <w:b/>
        </w:rPr>
        <w:t>弹夹量</w:t>
      </w:r>
      <w:r w:rsidRPr="000F3D3F">
        <w:rPr>
          <w:rFonts w:hint="eastAsia"/>
          <w:b/>
        </w:rPr>
        <w:t>：</w:t>
      </w:r>
      <w:r>
        <w:rPr>
          <w:rFonts w:hint="eastAsia"/>
        </w:rPr>
        <w:t>当前枪械可用的弹夹数量。玩家可通过拾取关卡内的拾取物和掉落物补充弹夹。</w:t>
      </w:r>
    </w:p>
    <w:p w:rsidR="000F3D3F" w:rsidRDefault="00635354" w:rsidP="000F3D3F">
      <w:pPr>
        <w:pStyle w:val="a9"/>
      </w:pPr>
      <w:r>
        <w:rPr>
          <w:rFonts w:hint="eastAsia"/>
          <w:b/>
        </w:rPr>
        <w:t>最大弹夹量</w:t>
      </w:r>
      <w:r w:rsidR="000F3D3F" w:rsidRPr="000F3D3F">
        <w:rPr>
          <w:rFonts w:hint="eastAsia"/>
          <w:b/>
        </w:rPr>
        <w:t>：</w:t>
      </w:r>
      <w:r w:rsidR="00FB1BAD">
        <w:rPr>
          <w:rFonts w:hint="eastAsia"/>
        </w:rPr>
        <w:t>当前枪械可携带的最大弹夹量</w:t>
      </w:r>
      <w:r w:rsidR="000F3D3F" w:rsidRPr="001317FF">
        <w:rPr>
          <w:rFonts w:hint="eastAsia"/>
        </w:rPr>
        <w:t>。</w:t>
      </w:r>
      <w:r w:rsidR="00FB1BAD">
        <w:rPr>
          <w:rFonts w:hint="eastAsia"/>
        </w:rPr>
        <w:t>当玩家拾取的弹夹达到最大弹夹量时将不能继续拾取。</w:t>
      </w:r>
    </w:p>
    <w:p w:rsidR="000F3D3F" w:rsidRDefault="00635354" w:rsidP="000F3D3F">
      <w:pPr>
        <w:pStyle w:val="a9"/>
      </w:pPr>
      <w:r>
        <w:rPr>
          <w:rFonts w:hint="eastAsia"/>
          <w:b/>
        </w:rPr>
        <w:t>当前弹夹</w:t>
      </w:r>
      <w:r w:rsidR="000F3D3F" w:rsidRPr="000F3D3F">
        <w:rPr>
          <w:rFonts w:hint="eastAsia"/>
          <w:b/>
        </w:rPr>
        <w:t>：</w:t>
      </w:r>
      <w:r w:rsidR="00B84613">
        <w:rPr>
          <w:rFonts w:hint="eastAsia"/>
        </w:rPr>
        <w:t>当前枪械使用的弹夹，在关卡UI中显示为“当前子弹量/弹夹子弹量”</w:t>
      </w:r>
      <w:r w:rsidR="000F3D3F" w:rsidRPr="001317FF">
        <w:rPr>
          <w:rFonts w:hint="eastAsia"/>
        </w:rPr>
        <w:t>。</w:t>
      </w:r>
      <w:r w:rsidR="00B84613">
        <w:rPr>
          <w:rFonts w:hint="eastAsia"/>
        </w:rPr>
        <w:t>当前弹夹子弹耗尽后自动更换弹夹，如弹夹耗尽则更换默认枪械。</w:t>
      </w:r>
    </w:p>
    <w:p w:rsidR="003C1EDA" w:rsidRDefault="00635354" w:rsidP="000F3D3F">
      <w:pPr>
        <w:pStyle w:val="a9"/>
      </w:pPr>
      <w:r>
        <w:rPr>
          <w:rFonts w:hint="eastAsia"/>
          <w:b/>
        </w:rPr>
        <w:t>当前子弹量</w:t>
      </w:r>
      <w:r w:rsidR="003C1EDA">
        <w:rPr>
          <w:rFonts w:hint="eastAsia"/>
          <w:b/>
        </w:rPr>
        <w:t>：</w:t>
      </w:r>
      <w:r w:rsidR="001104EF">
        <w:rPr>
          <w:rFonts w:hint="eastAsia"/>
        </w:rPr>
        <w:t>当前枪械使用的弹夹实际子弹量，即当前弹夹的实际子弹量</w:t>
      </w:r>
      <w:r w:rsidR="003C1EDA">
        <w:rPr>
          <w:rFonts w:hint="eastAsia"/>
        </w:rPr>
        <w:t>。</w:t>
      </w:r>
    </w:p>
    <w:p w:rsidR="004657F6" w:rsidRDefault="00635354" w:rsidP="000F3D3F">
      <w:pPr>
        <w:pStyle w:val="a9"/>
        <w:rPr>
          <w:b/>
        </w:rPr>
      </w:pPr>
      <w:r>
        <w:rPr>
          <w:rFonts w:hint="eastAsia"/>
          <w:b/>
        </w:rPr>
        <w:t>弹夹子弹量</w:t>
      </w:r>
      <w:r w:rsidR="008339BB">
        <w:rPr>
          <w:rFonts w:hint="eastAsia"/>
          <w:b/>
        </w:rPr>
        <w:t>：</w:t>
      </w:r>
      <w:r w:rsidR="004657F6" w:rsidRPr="004657F6">
        <w:rPr>
          <w:rFonts w:hint="eastAsia"/>
        </w:rPr>
        <w:t>当前枪械</w:t>
      </w:r>
      <w:r w:rsidR="00B84613">
        <w:rPr>
          <w:rFonts w:hint="eastAsia"/>
        </w:rPr>
        <w:t>的弹夹子弹量上限</w:t>
      </w:r>
      <w:r w:rsidR="001104EF">
        <w:rPr>
          <w:rFonts w:hint="eastAsia"/>
        </w:rPr>
        <w:t>，即当前弹夹最大子弹量</w:t>
      </w:r>
      <w:r w:rsidR="00B84613">
        <w:rPr>
          <w:rFonts w:hint="eastAsia"/>
        </w:rPr>
        <w:t>。</w:t>
      </w:r>
    </w:p>
    <w:p w:rsidR="008339BB" w:rsidRPr="008A54DF" w:rsidRDefault="004657F6" w:rsidP="000F3D3F">
      <w:pPr>
        <w:pStyle w:val="a9"/>
      </w:pPr>
      <w:r>
        <w:rPr>
          <w:rFonts w:hint="eastAsia"/>
          <w:b/>
        </w:rPr>
        <w:lastRenderedPageBreak/>
        <w:t>默认枪械：</w:t>
      </w:r>
      <w:proofErr w:type="gramStart"/>
      <w:r w:rsidR="00166836" w:rsidRPr="00166836">
        <w:rPr>
          <w:rFonts w:hint="eastAsia"/>
        </w:rPr>
        <w:t>玩家</w:t>
      </w:r>
      <w:r w:rsidR="00166836">
        <w:rPr>
          <w:rFonts w:hint="eastAsia"/>
        </w:rPr>
        <w:t>未</w:t>
      </w:r>
      <w:proofErr w:type="gramEnd"/>
      <w:r w:rsidR="00166836" w:rsidRPr="00166836">
        <w:rPr>
          <w:rFonts w:hint="eastAsia"/>
        </w:rPr>
        <w:t>配置携带枪械或当前弹夹耗尽时自动切换默认枪械</w:t>
      </w:r>
      <w:r w:rsidR="00166836">
        <w:rPr>
          <w:rFonts w:hint="eastAsia"/>
        </w:rPr>
        <w:t>，</w:t>
      </w:r>
      <w:r w:rsidR="008A54DF">
        <w:rPr>
          <w:rFonts w:hint="eastAsia"/>
        </w:rPr>
        <w:t>默认枪械不可养成，不在技能面板显示。</w:t>
      </w:r>
      <w:r w:rsidR="00166836">
        <w:rPr>
          <w:rFonts w:hint="eastAsia"/>
        </w:rPr>
        <w:t>职业默认技能变量中设定；</w:t>
      </w:r>
      <w:r w:rsidR="008A54DF">
        <w:rPr>
          <w:rFonts w:hint="eastAsia"/>
        </w:rPr>
        <w:t>默认枪械基本属性随角色属性</w:t>
      </w:r>
      <w:proofErr w:type="spellStart"/>
      <w:r w:rsidR="00166836">
        <w:t>config</w:t>
      </w:r>
      <w:proofErr w:type="spellEnd"/>
      <w:r w:rsidR="00166836">
        <w:t>\script\server\</w:t>
      </w:r>
      <w:proofErr w:type="spellStart"/>
      <w:r w:rsidR="00166836">
        <w:t>CreateCharTable.lua</w:t>
      </w:r>
      <w:proofErr w:type="spellEnd"/>
      <w:r w:rsidR="00166836">
        <w:t xml:space="preserve"> </w:t>
      </w:r>
      <w:r w:rsidR="00166836">
        <w:rPr>
          <w:rFonts w:hint="eastAsia"/>
        </w:rPr>
        <w:t>服务器配置文件中设定。</w:t>
      </w:r>
      <w:r w:rsidR="008A54DF">
        <w:rPr>
          <w:rFonts w:hint="eastAsia"/>
        </w:rPr>
        <w:t>。</w:t>
      </w:r>
    </w:p>
    <w:p w:rsidR="00AC2065" w:rsidRPr="00AC2065" w:rsidRDefault="00AC2065" w:rsidP="00AC2065">
      <w:pPr>
        <w:pStyle w:val="3"/>
      </w:pPr>
      <w:bookmarkStart w:id="10" w:name="_Toc445135186"/>
      <w:r>
        <w:rPr>
          <w:rFonts w:hint="eastAsia"/>
        </w:rPr>
        <w:t>用例</w:t>
      </w:r>
      <w:bookmarkEnd w:id="10"/>
    </w:p>
    <w:p w:rsidR="00AC2065" w:rsidRPr="00AC2065" w:rsidRDefault="009A31D3" w:rsidP="00AC2065">
      <w:pPr>
        <w:pStyle w:val="4"/>
      </w:pPr>
      <w:bookmarkStart w:id="11" w:name="_Toc445135187"/>
      <w:r>
        <w:rPr>
          <w:rFonts w:hint="eastAsia"/>
        </w:rPr>
        <w:t>拾取弹夹</w:t>
      </w:r>
      <w:bookmarkEnd w:id="11"/>
    </w:p>
    <w:p w:rsidR="00AC2065" w:rsidRPr="0008755D" w:rsidRDefault="00AC2065" w:rsidP="0008755D">
      <w:pPr>
        <w:pStyle w:val="a9"/>
      </w:pPr>
      <w:r>
        <w:rPr>
          <w:rFonts w:hint="eastAsia"/>
          <w:b/>
        </w:rPr>
        <w:t>主执行者</w:t>
      </w:r>
      <w:r w:rsidRPr="00ED7532">
        <w:rPr>
          <w:rFonts w:hint="eastAsia"/>
          <w:b/>
        </w:rPr>
        <w:t>：</w:t>
      </w:r>
      <w:r w:rsidRPr="0008755D">
        <w:rPr>
          <w:rFonts w:hint="eastAsia"/>
        </w:rPr>
        <w:t>玩家</w:t>
      </w:r>
    </w:p>
    <w:p w:rsidR="00AC2065" w:rsidRPr="0008755D" w:rsidRDefault="00AC2065" w:rsidP="0008755D">
      <w:pPr>
        <w:pStyle w:val="a9"/>
        <w:rPr>
          <w:b/>
        </w:rPr>
      </w:pPr>
      <w:r w:rsidRPr="00ED7532">
        <w:rPr>
          <w:rFonts w:hint="eastAsia"/>
          <w:b/>
        </w:rPr>
        <w:t>范围：</w:t>
      </w:r>
      <w:r w:rsidR="00907846">
        <w:rPr>
          <w:rFonts w:hint="eastAsia"/>
        </w:rPr>
        <w:t>雷霆射击关卡</w:t>
      </w:r>
    </w:p>
    <w:p w:rsidR="00AC2065" w:rsidRPr="0008755D" w:rsidRDefault="00AC2065" w:rsidP="0008755D">
      <w:pPr>
        <w:pStyle w:val="a9"/>
      </w:pPr>
      <w:r w:rsidRPr="00ED7532">
        <w:rPr>
          <w:rFonts w:hint="eastAsia"/>
          <w:b/>
        </w:rPr>
        <w:t>层次：</w:t>
      </w:r>
      <w:r w:rsidRPr="0008755D">
        <w:rPr>
          <w:rFonts w:hint="eastAsia"/>
        </w:rPr>
        <w:t>功能级</w:t>
      </w:r>
    </w:p>
    <w:p w:rsidR="00AC2065" w:rsidRPr="0008755D" w:rsidRDefault="00AC2065" w:rsidP="0008755D">
      <w:pPr>
        <w:pStyle w:val="a9"/>
      </w:pPr>
      <w:r w:rsidRPr="000243E2">
        <w:rPr>
          <w:rFonts w:hint="eastAsia"/>
          <w:b/>
        </w:rPr>
        <w:t>前置条件：</w:t>
      </w:r>
      <w:r w:rsidRPr="0008755D">
        <w:rPr>
          <w:rFonts w:hint="eastAsia"/>
        </w:rPr>
        <w:t>玩家点击选取进入副本</w:t>
      </w:r>
    </w:p>
    <w:p w:rsidR="00AC2065" w:rsidRPr="0008755D" w:rsidRDefault="00AC2065" w:rsidP="0008755D">
      <w:pPr>
        <w:pStyle w:val="a9"/>
        <w:rPr>
          <w:b/>
        </w:rPr>
      </w:pPr>
      <w:r w:rsidRPr="000243E2">
        <w:rPr>
          <w:rFonts w:hint="eastAsia"/>
          <w:b/>
        </w:rPr>
        <w:t>最小保证：</w:t>
      </w:r>
      <w:r w:rsidRPr="0008755D">
        <w:rPr>
          <w:rFonts w:hint="eastAsia"/>
        </w:rPr>
        <w:t>可运行雷霆射击的手机并具备网络环境（移动网络或</w:t>
      </w:r>
      <w:proofErr w:type="spellStart"/>
      <w:r w:rsidRPr="0008755D">
        <w:rPr>
          <w:rFonts w:hint="eastAsia"/>
        </w:rPr>
        <w:t>wifi</w:t>
      </w:r>
      <w:proofErr w:type="spellEnd"/>
      <w:r w:rsidRPr="0008755D">
        <w:rPr>
          <w:rFonts w:hint="eastAsia"/>
        </w:rPr>
        <w:t>）</w:t>
      </w:r>
    </w:p>
    <w:p w:rsidR="00AC2065" w:rsidRPr="0008755D" w:rsidRDefault="00AC2065" w:rsidP="0008755D">
      <w:pPr>
        <w:pStyle w:val="a9"/>
      </w:pPr>
      <w:r w:rsidRPr="000243E2">
        <w:rPr>
          <w:rFonts w:hint="eastAsia"/>
          <w:b/>
        </w:rPr>
        <w:t>触发条件：</w:t>
      </w:r>
      <w:r w:rsidRPr="0008755D">
        <w:rPr>
          <w:rFonts w:hint="eastAsia"/>
        </w:rPr>
        <w:t>玩家进入副本</w:t>
      </w:r>
    </w:p>
    <w:p w:rsidR="00AC2065" w:rsidRPr="00ED7532" w:rsidRDefault="00AC2065" w:rsidP="00465778">
      <w:pPr>
        <w:pStyle w:val="a9"/>
        <w:rPr>
          <w:b/>
        </w:rPr>
      </w:pPr>
      <w:r w:rsidRPr="00ED7532">
        <w:rPr>
          <w:rFonts w:hint="eastAsia"/>
          <w:b/>
        </w:rPr>
        <w:t>成功场景：</w:t>
      </w:r>
    </w:p>
    <w:p w:rsidR="00AC2065" w:rsidRPr="006C0EC3" w:rsidRDefault="00AC2065" w:rsidP="00465778">
      <w:pPr>
        <w:pStyle w:val="a9"/>
        <w:ind w:leftChars="460" w:left="920"/>
      </w:pPr>
      <w:r>
        <w:rPr>
          <w:rFonts w:hint="eastAsia"/>
        </w:rPr>
        <w:t>1</w:t>
      </w:r>
      <w:r w:rsidR="005019AE">
        <w:rPr>
          <w:rFonts w:hint="eastAsia"/>
        </w:rPr>
        <w:t>）玩家移动靠近掉落物（弹夹）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2</w:t>
      </w:r>
      <w:r w:rsidR="005019AE">
        <w:rPr>
          <w:rFonts w:hint="eastAsia"/>
        </w:rPr>
        <w:t>）游戏为玩家自动吸附（拾取）弹夹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3</w:t>
      </w:r>
      <w:r w:rsidR="005019AE">
        <w:rPr>
          <w:rFonts w:hint="eastAsia"/>
        </w:rPr>
        <w:t>）游戏更新弹夹曹的弹夹量</w:t>
      </w:r>
    </w:p>
    <w:p w:rsidR="00AC2065" w:rsidRDefault="00AC2065" w:rsidP="005019AE">
      <w:pPr>
        <w:pStyle w:val="a9"/>
        <w:ind w:leftChars="460" w:left="920"/>
        <w:rPr>
          <w:rFonts w:hint="eastAsia"/>
        </w:rPr>
      </w:pPr>
      <w:r>
        <w:rPr>
          <w:rFonts w:hint="eastAsia"/>
        </w:rPr>
        <w:t>4）</w:t>
      </w:r>
      <w:r w:rsidR="005019AE">
        <w:rPr>
          <w:rFonts w:hint="eastAsia"/>
        </w:rPr>
        <w:t>拾取完成</w:t>
      </w:r>
    </w:p>
    <w:p w:rsidR="00AC2065" w:rsidRPr="00ED7532" w:rsidRDefault="00AC2065" w:rsidP="00465778">
      <w:pPr>
        <w:pStyle w:val="a9"/>
        <w:rPr>
          <w:b/>
        </w:rPr>
      </w:pPr>
      <w:r w:rsidRPr="00ED7532">
        <w:rPr>
          <w:rFonts w:hint="eastAsia"/>
          <w:b/>
        </w:rPr>
        <w:t>扩展: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2a</w:t>
      </w:r>
      <w:r w:rsidR="005019AE">
        <w:rPr>
          <w:rFonts w:hint="eastAsia"/>
        </w:rPr>
        <w:t>）未能拾取</w:t>
      </w:r>
    </w:p>
    <w:p w:rsidR="005019AE" w:rsidRDefault="005019AE" w:rsidP="00465778">
      <w:pPr>
        <w:pStyle w:val="a9"/>
        <w:ind w:leftChars="460" w:left="920"/>
      </w:pPr>
      <w:r>
        <w:t>2</w:t>
      </w:r>
      <w:r>
        <w:rPr>
          <w:rFonts w:hint="eastAsia"/>
        </w:rPr>
        <w:t>a1)弹夹量已达到最大弹夹量，提示</w:t>
      </w:r>
      <w:proofErr w:type="gramStart"/>
      <w:r>
        <w:t>”</w:t>
      </w:r>
      <w:proofErr w:type="gramEnd"/>
      <w:r>
        <w:rPr>
          <w:rFonts w:hint="eastAsia"/>
        </w:rPr>
        <w:t>你不能携带更多的弹夹</w:t>
      </w:r>
      <w:r>
        <w:t>”</w:t>
      </w:r>
    </w:p>
    <w:p w:rsidR="00384BF1" w:rsidRDefault="00384BF1" w:rsidP="00465778">
      <w:pPr>
        <w:pStyle w:val="a9"/>
        <w:ind w:leftChars="460" w:left="920"/>
      </w:pPr>
      <w:r>
        <w:t>2</w:t>
      </w:r>
      <w:r>
        <w:rPr>
          <w:rFonts w:hint="eastAsia"/>
        </w:rPr>
        <w:t>a11）</w:t>
      </w:r>
      <w:r w:rsidR="00060A20">
        <w:rPr>
          <w:rFonts w:hint="eastAsia"/>
        </w:rPr>
        <w:t>拾取失败</w:t>
      </w:r>
    </w:p>
    <w:p w:rsidR="00AC2065" w:rsidRDefault="005019AE" w:rsidP="00465778">
      <w:pPr>
        <w:pStyle w:val="a9"/>
        <w:ind w:leftChars="460" w:left="920"/>
      </w:pPr>
      <w:r>
        <w:rPr>
          <w:rFonts w:hint="eastAsia"/>
        </w:rPr>
        <w:t>2a2）掉落物消失，无法拾取，提示</w:t>
      </w:r>
      <w:r>
        <w:t>“</w:t>
      </w:r>
      <w:r>
        <w:rPr>
          <w:rFonts w:hint="eastAsia"/>
        </w:rPr>
        <w:t>你拾取的物品不存在</w:t>
      </w:r>
      <w:r>
        <w:t>”</w:t>
      </w:r>
    </w:p>
    <w:p w:rsidR="00384BF1" w:rsidRDefault="00384BF1" w:rsidP="00465778">
      <w:pPr>
        <w:pStyle w:val="a9"/>
        <w:ind w:leftChars="460" w:left="920"/>
      </w:pPr>
      <w:r>
        <w:t>2</w:t>
      </w:r>
      <w:r>
        <w:rPr>
          <w:rFonts w:hint="eastAsia"/>
        </w:rPr>
        <w:t>a21)</w:t>
      </w:r>
      <w:r>
        <w:t xml:space="preserve"> </w:t>
      </w:r>
      <w:r w:rsidR="00060A20">
        <w:rPr>
          <w:rFonts w:hint="eastAsia"/>
        </w:rPr>
        <w:t>拾取失败</w:t>
      </w:r>
    </w:p>
    <w:p w:rsidR="00AD50CF" w:rsidRDefault="00AD50CF" w:rsidP="00465778">
      <w:pPr>
        <w:pStyle w:val="a9"/>
        <w:ind w:leftChars="460" w:left="920"/>
      </w:pPr>
      <w:r>
        <w:t>3</w:t>
      </w:r>
      <w:r>
        <w:rPr>
          <w:rFonts w:hint="eastAsia"/>
        </w:rPr>
        <w:t>a）玩家当前枪械为默认枪械</w:t>
      </w:r>
    </w:p>
    <w:p w:rsidR="00AD50CF" w:rsidRDefault="00AD50CF" w:rsidP="00465778">
      <w:pPr>
        <w:pStyle w:val="a9"/>
        <w:ind w:leftChars="460" w:left="920"/>
      </w:pPr>
      <w:r>
        <w:t>3</w:t>
      </w:r>
      <w:r>
        <w:rPr>
          <w:rFonts w:hint="eastAsia"/>
        </w:rPr>
        <w:t>a1)</w:t>
      </w:r>
      <w:r>
        <w:t xml:space="preserve"> </w:t>
      </w:r>
      <w:r>
        <w:rPr>
          <w:rFonts w:hint="eastAsia"/>
        </w:rPr>
        <w:t>游戏自动切换为原</w:t>
      </w:r>
      <w:r w:rsidR="004E7243">
        <w:rPr>
          <w:rFonts w:hint="eastAsia"/>
        </w:rPr>
        <w:t>佩枪</w:t>
      </w:r>
      <w:r w:rsidR="00FF2BD5">
        <w:rPr>
          <w:rFonts w:hint="eastAsia"/>
        </w:rPr>
        <w:t>并恢复</w:t>
      </w:r>
      <w:r>
        <w:rPr>
          <w:rFonts w:hint="eastAsia"/>
        </w:rPr>
        <w:t>显示弹夹曹</w:t>
      </w:r>
    </w:p>
    <w:p w:rsidR="00AD50CF" w:rsidRDefault="00AD50CF" w:rsidP="00465778">
      <w:pPr>
        <w:pStyle w:val="a9"/>
        <w:ind w:leftChars="460" w:left="920"/>
        <w:rPr>
          <w:rFonts w:hint="eastAsia"/>
        </w:rPr>
      </w:pPr>
      <w:r>
        <w:t>3</w:t>
      </w:r>
      <w:r>
        <w:rPr>
          <w:rFonts w:hint="eastAsia"/>
        </w:rPr>
        <w:t xml:space="preserve">a11) </w:t>
      </w:r>
      <w:r w:rsidR="00060A20">
        <w:rPr>
          <w:rFonts w:hint="eastAsia"/>
        </w:rPr>
        <w:t>拾取完成</w:t>
      </w:r>
    </w:p>
    <w:p w:rsidR="00635354" w:rsidRDefault="007A7FE3" w:rsidP="00E80BFC">
      <w:pPr>
        <w:pStyle w:val="4"/>
      </w:pPr>
      <w:bookmarkStart w:id="12" w:name="_Toc445135188"/>
      <w:r>
        <w:rPr>
          <w:rFonts w:hint="eastAsia"/>
        </w:rPr>
        <w:t>射击时</w:t>
      </w:r>
      <w:r w:rsidR="009A31D3">
        <w:rPr>
          <w:rFonts w:hint="eastAsia"/>
        </w:rPr>
        <w:t>更换弹夹</w:t>
      </w:r>
      <w:bookmarkEnd w:id="12"/>
    </w:p>
    <w:p w:rsidR="003709C2" w:rsidRPr="0008755D" w:rsidRDefault="003709C2" w:rsidP="003709C2">
      <w:pPr>
        <w:pStyle w:val="a9"/>
      </w:pPr>
      <w:r>
        <w:rPr>
          <w:rFonts w:hint="eastAsia"/>
          <w:b/>
        </w:rPr>
        <w:t>主执行者</w:t>
      </w:r>
      <w:r w:rsidRPr="00ED7532">
        <w:rPr>
          <w:rFonts w:hint="eastAsia"/>
          <w:b/>
        </w:rPr>
        <w:t>：</w:t>
      </w:r>
      <w:r w:rsidRPr="0008755D">
        <w:rPr>
          <w:rFonts w:hint="eastAsia"/>
        </w:rPr>
        <w:t>玩家</w:t>
      </w:r>
    </w:p>
    <w:p w:rsidR="003709C2" w:rsidRPr="0008755D" w:rsidRDefault="003709C2" w:rsidP="003709C2">
      <w:pPr>
        <w:pStyle w:val="a9"/>
        <w:rPr>
          <w:b/>
        </w:rPr>
      </w:pPr>
      <w:r w:rsidRPr="00ED7532">
        <w:rPr>
          <w:rFonts w:hint="eastAsia"/>
          <w:b/>
        </w:rPr>
        <w:t>范围：</w:t>
      </w:r>
      <w:r>
        <w:rPr>
          <w:rFonts w:hint="eastAsia"/>
        </w:rPr>
        <w:t>雷霆射击关卡</w:t>
      </w:r>
    </w:p>
    <w:p w:rsidR="003709C2" w:rsidRPr="0008755D" w:rsidRDefault="003709C2" w:rsidP="003709C2">
      <w:pPr>
        <w:pStyle w:val="a9"/>
      </w:pPr>
      <w:r w:rsidRPr="00ED7532">
        <w:rPr>
          <w:rFonts w:hint="eastAsia"/>
          <w:b/>
        </w:rPr>
        <w:t>层次：</w:t>
      </w:r>
      <w:r w:rsidRPr="0008755D">
        <w:rPr>
          <w:rFonts w:hint="eastAsia"/>
        </w:rPr>
        <w:t>功能级</w:t>
      </w:r>
    </w:p>
    <w:p w:rsidR="003709C2" w:rsidRPr="0008755D" w:rsidRDefault="003709C2" w:rsidP="003709C2">
      <w:pPr>
        <w:pStyle w:val="a9"/>
      </w:pPr>
      <w:r w:rsidRPr="000243E2">
        <w:rPr>
          <w:rFonts w:hint="eastAsia"/>
          <w:b/>
        </w:rPr>
        <w:t>前置条件：</w:t>
      </w:r>
      <w:r w:rsidRPr="0008755D">
        <w:rPr>
          <w:rFonts w:hint="eastAsia"/>
        </w:rPr>
        <w:t>玩家点击选取进入副本</w:t>
      </w:r>
    </w:p>
    <w:p w:rsidR="003709C2" w:rsidRPr="0008755D" w:rsidRDefault="003709C2" w:rsidP="003709C2">
      <w:pPr>
        <w:pStyle w:val="a9"/>
        <w:rPr>
          <w:b/>
        </w:rPr>
      </w:pPr>
      <w:r w:rsidRPr="000243E2">
        <w:rPr>
          <w:rFonts w:hint="eastAsia"/>
          <w:b/>
        </w:rPr>
        <w:t>最小保证：</w:t>
      </w:r>
      <w:r w:rsidRPr="0008755D">
        <w:rPr>
          <w:rFonts w:hint="eastAsia"/>
        </w:rPr>
        <w:t>可运行雷霆射击的手机并具备网络环境（移动网络或</w:t>
      </w:r>
      <w:proofErr w:type="spellStart"/>
      <w:r w:rsidRPr="0008755D">
        <w:rPr>
          <w:rFonts w:hint="eastAsia"/>
        </w:rPr>
        <w:t>wifi</w:t>
      </w:r>
      <w:proofErr w:type="spellEnd"/>
      <w:r w:rsidRPr="0008755D">
        <w:rPr>
          <w:rFonts w:hint="eastAsia"/>
        </w:rPr>
        <w:t>）</w:t>
      </w:r>
    </w:p>
    <w:p w:rsidR="003709C2" w:rsidRPr="0008755D" w:rsidRDefault="003709C2" w:rsidP="003709C2">
      <w:pPr>
        <w:pStyle w:val="a9"/>
      </w:pPr>
      <w:r w:rsidRPr="000243E2">
        <w:rPr>
          <w:rFonts w:hint="eastAsia"/>
          <w:b/>
        </w:rPr>
        <w:t>触发条件：</w:t>
      </w:r>
      <w:r w:rsidRPr="0008755D">
        <w:rPr>
          <w:rFonts w:hint="eastAsia"/>
        </w:rPr>
        <w:t>玩家进入副本</w:t>
      </w:r>
    </w:p>
    <w:p w:rsidR="003709C2" w:rsidRPr="00ED7532" w:rsidRDefault="003709C2" w:rsidP="003709C2">
      <w:pPr>
        <w:pStyle w:val="a9"/>
        <w:rPr>
          <w:b/>
        </w:rPr>
      </w:pPr>
      <w:r w:rsidRPr="00ED7532">
        <w:rPr>
          <w:rFonts w:hint="eastAsia"/>
          <w:b/>
        </w:rPr>
        <w:t>成功场景：</w:t>
      </w:r>
    </w:p>
    <w:p w:rsidR="003709C2" w:rsidRPr="006C0EC3" w:rsidRDefault="003709C2" w:rsidP="003709C2">
      <w:pPr>
        <w:pStyle w:val="a9"/>
        <w:ind w:leftChars="460" w:left="920"/>
      </w:pPr>
      <w:r>
        <w:rPr>
          <w:rFonts w:hint="eastAsia"/>
        </w:rPr>
        <w:t>1）</w:t>
      </w:r>
      <w:r w:rsidR="00705233">
        <w:rPr>
          <w:rFonts w:hint="eastAsia"/>
        </w:rPr>
        <w:t>玩家射击</w:t>
      </w:r>
    </w:p>
    <w:p w:rsidR="003709C2" w:rsidRDefault="003709C2" w:rsidP="003709C2">
      <w:pPr>
        <w:pStyle w:val="a9"/>
        <w:ind w:leftChars="460" w:left="920"/>
      </w:pPr>
      <w:r>
        <w:rPr>
          <w:rFonts w:hint="eastAsia"/>
        </w:rPr>
        <w:lastRenderedPageBreak/>
        <w:t>2）</w:t>
      </w:r>
      <w:r w:rsidR="00705233">
        <w:rPr>
          <w:rFonts w:hint="eastAsia"/>
        </w:rPr>
        <w:t>游戏检查当前子弹量为零</w:t>
      </w:r>
    </w:p>
    <w:p w:rsidR="003709C2" w:rsidRDefault="003709C2" w:rsidP="003709C2">
      <w:pPr>
        <w:pStyle w:val="a9"/>
        <w:ind w:leftChars="460" w:left="920"/>
      </w:pPr>
      <w:r>
        <w:rPr>
          <w:rFonts w:hint="eastAsia"/>
        </w:rPr>
        <w:t>3）</w:t>
      </w:r>
      <w:r w:rsidR="00705233">
        <w:rPr>
          <w:rFonts w:hint="eastAsia"/>
        </w:rPr>
        <w:t>游戏更换弹夹</w:t>
      </w:r>
    </w:p>
    <w:p w:rsidR="003709C2" w:rsidRDefault="003709C2" w:rsidP="003709C2">
      <w:pPr>
        <w:pStyle w:val="a9"/>
        <w:ind w:leftChars="460" w:left="920"/>
        <w:rPr>
          <w:rFonts w:hint="eastAsia"/>
        </w:rPr>
      </w:pPr>
      <w:r>
        <w:rPr>
          <w:rFonts w:hint="eastAsia"/>
        </w:rPr>
        <w:t>4）</w:t>
      </w:r>
      <w:r w:rsidR="00705233">
        <w:rPr>
          <w:rFonts w:hint="eastAsia"/>
        </w:rPr>
        <w:t>弹夹更换完成</w:t>
      </w:r>
    </w:p>
    <w:p w:rsidR="003709C2" w:rsidRPr="00ED7532" w:rsidRDefault="003709C2" w:rsidP="003709C2">
      <w:pPr>
        <w:pStyle w:val="a9"/>
        <w:rPr>
          <w:b/>
        </w:rPr>
      </w:pPr>
      <w:r w:rsidRPr="00ED7532">
        <w:rPr>
          <w:rFonts w:hint="eastAsia"/>
          <w:b/>
        </w:rPr>
        <w:t>扩展:</w:t>
      </w:r>
    </w:p>
    <w:p w:rsidR="003709C2" w:rsidRDefault="00705233" w:rsidP="003709C2">
      <w:pPr>
        <w:pStyle w:val="a9"/>
        <w:ind w:leftChars="460" w:left="920"/>
      </w:pPr>
      <w:r>
        <w:rPr>
          <w:rFonts w:hint="eastAsia"/>
        </w:rPr>
        <w:t>3</w:t>
      </w:r>
      <w:r w:rsidR="003709C2">
        <w:rPr>
          <w:rFonts w:hint="eastAsia"/>
        </w:rPr>
        <w:t>a</w:t>
      </w:r>
      <w:r>
        <w:rPr>
          <w:rFonts w:hint="eastAsia"/>
        </w:rPr>
        <w:t>1）当前枪械弹夹量为零</w:t>
      </w:r>
    </w:p>
    <w:p w:rsidR="00705233" w:rsidRPr="00705233" w:rsidRDefault="00705233" w:rsidP="003709C2">
      <w:pPr>
        <w:pStyle w:val="a9"/>
        <w:ind w:leftChars="460" w:left="920"/>
        <w:rPr>
          <w:rFonts w:hint="eastAsia"/>
        </w:rPr>
      </w:pPr>
      <w:r>
        <w:t>3</w:t>
      </w:r>
      <w:r>
        <w:rPr>
          <w:rFonts w:hint="eastAsia"/>
        </w:rPr>
        <w:t>a11）</w:t>
      </w:r>
      <w:r w:rsidR="00E511FA">
        <w:rPr>
          <w:rFonts w:hint="eastAsia"/>
        </w:rPr>
        <w:t>游戏自动</w:t>
      </w:r>
      <w:r>
        <w:rPr>
          <w:rFonts w:hint="eastAsia"/>
        </w:rPr>
        <w:t>更换默认枪械，</w:t>
      </w:r>
      <w:r w:rsidR="003822AA">
        <w:rPr>
          <w:rFonts w:hint="eastAsia"/>
        </w:rPr>
        <w:t>隐藏弹夹曹，</w:t>
      </w:r>
      <w:r>
        <w:rPr>
          <w:rFonts w:hint="eastAsia"/>
        </w:rPr>
        <w:t>提示玩家“弹药已耗尽”</w:t>
      </w:r>
    </w:p>
    <w:p w:rsidR="003709C2" w:rsidRDefault="00DB19B1" w:rsidP="003709C2">
      <w:pPr>
        <w:pStyle w:val="a9"/>
        <w:ind w:leftChars="460" w:left="920"/>
      </w:pPr>
      <w:r>
        <w:t>3</w:t>
      </w:r>
      <w:r w:rsidR="003709C2">
        <w:rPr>
          <w:rFonts w:hint="eastAsia"/>
        </w:rPr>
        <w:t>a</w:t>
      </w:r>
      <w:r>
        <w:rPr>
          <w:rFonts w:hint="eastAsia"/>
        </w:rPr>
        <w:t>12</w:t>
      </w:r>
      <w:r w:rsidR="003709C2">
        <w:rPr>
          <w:rFonts w:hint="eastAsia"/>
        </w:rPr>
        <w:t>)</w:t>
      </w:r>
      <w:r w:rsidR="003709C2">
        <w:t xml:space="preserve"> </w:t>
      </w:r>
      <w:r w:rsidR="00E511FA">
        <w:rPr>
          <w:rFonts w:hint="eastAsia"/>
        </w:rPr>
        <w:t>弹夹更换</w:t>
      </w:r>
      <w:r w:rsidR="007A7FE3">
        <w:rPr>
          <w:rFonts w:hint="eastAsia"/>
        </w:rPr>
        <w:t>失败</w:t>
      </w:r>
    </w:p>
    <w:p w:rsidR="00DB19B1" w:rsidRDefault="00DB19B1" w:rsidP="003709C2">
      <w:pPr>
        <w:pStyle w:val="a9"/>
        <w:ind w:leftChars="460" w:left="920"/>
      </w:pPr>
      <w:r>
        <w:rPr>
          <w:rFonts w:hint="eastAsia"/>
        </w:rPr>
        <w:t>3a21）当前枪械弹夹为零，玩家点击枪械按钮换枪</w:t>
      </w:r>
    </w:p>
    <w:p w:rsidR="002F07BD" w:rsidRDefault="002F07BD" w:rsidP="003709C2">
      <w:pPr>
        <w:pStyle w:val="a9"/>
        <w:ind w:leftChars="460" w:left="920"/>
      </w:pPr>
      <w:r>
        <w:t>3</w:t>
      </w:r>
      <w:r>
        <w:rPr>
          <w:rFonts w:hint="eastAsia"/>
        </w:rPr>
        <w:t>a22) 换枪成功</w:t>
      </w:r>
    </w:p>
    <w:p w:rsidR="002F07BD" w:rsidRPr="002F07BD" w:rsidRDefault="002F07BD" w:rsidP="003709C2">
      <w:pPr>
        <w:pStyle w:val="a9"/>
        <w:ind w:leftChars="460" w:left="920"/>
        <w:rPr>
          <w:rFonts w:hint="eastAsia"/>
        </w:rPr>
      </w:pPr>
      <w:r>
        <w:t>3</w:t>
      </w:r>
      <w:r>
        <w:rPr>
          <w:rFonts w:hint="eastAsia"/>
        </w:rPr>
        <w:t>a23) 弹夹更换失败</w:t>
      </w:r>
    </w:p>
    <w:p w:rsidR="00127CC7" w:rsidRDefault="005B737D" w:rsidP="00E80BFC">
      <w:pPr>
        <w:pStyle w:val="4"/>
      </w:pPr>
      <w:bookmarkStart w:id="13" w:name="_Toc445135189"/>
      <w:r>
        <w:rPr>
          <w:rFonts w:hint="eastAsia"/>
        </w:rPr>
        <w:t>切</w:t>
      </w:r>
      <w:r w:rsidR="00C7249E">
        <w:rPr>
          <w:rFonts w:hint="eastAsia"/>
        </w:rPr>
        <w:t>换</w:t>
      </w:r>
      <w:r>
        <w:rPr>
          <w:rFonts w:hint="eastAsia"/>
        </w:rPr>
        <w:t>枪械</w:t>
      </w:r>
      <w:bookmarkEnd w:id="13"/>
    </w:p>
    <w:p w:rsidR="002B0688" w:rsidRPr="0008755D" w:rsidRDefault="002B0688" w:rsidP="002B0688">
      <w:pPr>
        <w:pStyle w:val="a9"/>
      </w:pPr>
      <w:r>
        <w:rPr>
          <w:rFonts w:hint="eastAsia"/>
          <w:b/>
        </w:rPr>
        <w:t>主执行者</w:t>
      </w:r>
      <w:r w:rsidRPr="00ED7532">
        <w:rPr>
          <w:rFonts w:hint="eastAsia"/>
          <w:b/>
        </w:rPr>
        <w:t>：</w:t>
      </w:r>
      <w:r w:rsidRPr="0008755D">
        <w:rPr>
          <w:rFonts w:hint="eastAsia"/>
        </w:rPr>
        <w:t>玩家</w:t>
      </w:r>
    </w:p>
    <w:p w:rsidR="002B0688" w:rsidRPr="0008755D" w:rsidRDefault="002B0688" w:rsidP="002B0688">
      <w:pPr>
        <w:pStyle w:val="a9"/>
        <w:rPr>
          <w:b/>
        </w:rPr>
      </w:pPr>
      <w:r w:rsidRPr="00ED7532">
        <w:rPr>
          <w:rFonts w:hint="eastAsia"/>
          <w:b/>
        </w:rPr>
        <w:t>范围：</w:t>
      </w:r>
      <w:r>
        <w:rPr>
          <w:rFonts w:hint="eastAsia"/>
        </w:rPr>
        <w:t>雷霆射击关卡</w:t>
      </w:r>
    </w:p>
    <w:p w:rsidR="002B0688" w:rsidRPr="0008755D" w:rsidRDefault="002B0688" w:rsidP="002B0688">
      <w:pPr>
        <w:pStyle w:val="a9"/>
      </w:pPr>
      <w:r w:rsidRPr="00ED7532">
        <w:rPr>
          <w:rFonts w:hint="eastAsia"/>
          <w:b/>
        </w:rPr>
        <w:t>层次：</w:t>
      </w:r>
      <w:r w:rsidRPr="0008755D">
        <w:rPr>
          <w:rFonts w:hint="eastAsia"/>
        </w:rPr>
        <w:t>功能级</w:t>
      </w:r>
    </w:p>
    <w:p w:rsidR="002B0688" w:rsidRPr="0008755D" w:rsidRDefault="002B0688" w:rsidP="002B0688">
      <w:pPr>
        <w:pStyle w:val="a9"/>
      </w:pPr>
      <w:r w:rsidRPr="000243E2">
        <w:rPr>
          <w:rFonts w:hint="eastAsia"/>
          <w:b/>
        </w:rPr>
        <w:t>前置条件：</w:t>
      </w:r>
      <w:r w:rsidRPr="0008755D">
        <w:rPr>
          <w:rFonts w:hint="eastAsia"/>
        </w:rPr>
        <w:t>玩家点击选取进入副本</w:t>
      </w:r>
    </w:p>
    <w:p w:rsidR="002B0688" w:rsidRPr="0008755D" w:rsidRDefault="002B0688" w:rsidP="002B0688">
      <w:pPr>
        <w:pStyle w:val="a9"/>
        <w:rPr>
          <w:b/>
        </w:rPr>
      </w:pPr>
      <w:r w:rsidRPr="000243E2">
        <w:rPr>
          <w:rFonts w:hint="eastAsia"/>
          <w:b/>
        </w:rPr>
        <w:t>最小保证：</w:t>
      </w:r>
      <w:r w:rsidRPr="0008755D">
        <w:rPr>
          <w:rFonts w:hint="eastAsia"/>
        </w:rPr>
        <w:t>可运行雷霆射击的手机并具备网络环境（移动网络或</w:t>
      </w:r>
      <w:proofErr w:type="spellStart"/>
      <w:r w:rsidRPr="0008755D">
        <w:rPr>
          <w:rFonts w:hint="eastAsia"/>
        </w:rPr>
        <w:t>wifi</w:t>
      </w:r>
      <w:proofErr w:type="spellEnd"/>
      <w:r w:rsidRPr="0008755D">
        <w:rPr>
          <w:rFonts w:hint="eastAsia"/>
        </w:rPr>
        <w:t>）</w:t>
      </w:r>
    </w:p>
    <w:p w:rsidR="002B0688" w:rsidRPr="0008755D" w:rsidRDefault="002B0688" w:rsidP="002B0688">
      <w:pPr>
        <w:pStyle w:val="a9"/>
      </w:pPr>
      <w:r w:rsidRPr="000243E2">
        <w:rPr>
          <w:rFonts w:hint="eastAsia"/>
          <w:b/>
        </w:rPr>
        <w:t>触发条件：</w:t>
      </w:r>
      <w:r w:rsidRPr="0008755D">
        <w:rPr>
          <w:rFonts w:hint="eastAsia"/>
        </w:rPr>
        <w:t>玩家进入副本</w:t>
      </w:r>
    </w:p>
    <w:p w:rsidR="00223406" w:rsidRPr="00ED7532" w:rsidRDefault="00223406" w:rsidP="00223406">
      <w:pPr>
        <w:pStyle w:val="a9"/>
        <w:rPr>
          <w:b/>
        </w:rPr>
      </w:pPr>
      <w:r w:rsidRPr="00ED7532">
        <w:rPr>
          <w:rFonts w:hint="eastAsia"/>
          <w:b/>
        </w:rPr>
        <w:t>成功场景：</w:t>
      </w:r>
    </w:p>
    <w:p w:rsidR="00223406" w:rsidRPr="006C0EC3" w:rsidRDefault="00223406" w:rsidP="00223406">
      <w:pPr>
        <w:pStyle w:val="a9"/>
        <w:ind w:leftChars="460" w:left="920"/>
      </w:pPr>
      <w:r>
        <w:rPr>
          <w:rFonts w:hint="eastAsia"/>
        </w:rPr>
        <w:t>1</w:t>
      </w:r>
      <w:r w:rsidR="00DF282B">
        <w:rPr>
          <w:rFonts w:hint="eastAsia"/>
        </w:rPr>
        <w:t>）玩家点击枪械按钮</w:t>
      </w:r>
    </w:p>
    <w:p w:rsidR="00223406" w:rsidRDefault="00223406" w:rsidP="00223406">
      <w:pPr>
        <w:pStyle w:val="a9"/>
        <w:ind w:leftChars="460" w:left="920"/>
        <w:rPr>
          <w:rFonts w:hint="eastAsia"/>
        </w:rPr>
      </w:pPr>
      <w:r>
        <w:rPr>
          <w:rFonts w:hint="eastAsia"/>
        </w:rPr>
        <w:t>2</w:t>
      </w:r>
      <w:r w:rsidR="00DF282B">
        <w:rPr>
          <w:rFonts w:hint="eastAsia"/>
        </w:rPr>
        <w:t>）游戏将备用枪械更换为当前枪械</w:t>
      </w:r>
      <w:r w:rsidR="00FD34B4">
        <w:rPr>
          <w:rFonts w:hint="eastAsia"/>
        </w:rPr>
        <w:t>，备用枪械更换为原</w:t>
      </w:r>
      <w:r w:rsidR="002A454C">
        <w:rPr>
          <w:rFonts w:hint="eastAsia"/>
        </w:rPr>
        <w:t>佩枪</w:t>
      </w:r>
      <w:r w:rsidR="00FD34B4">
        <w:rPr>
          <w:rFonts w:hint="eastAsia"/>
        </w:rPr>
        <w:t>（无论当前枪械是否为默认枪械）</w:t>
      </w:r>
    </w:p>
    <w:p w:rsidR="00834550" w:rsidRDefault="00834550" w:rsidP="00223406">
      <w:pPr>
        <w:pStyle w:val="a9"/>
        <w:ind w:leftChars="460" w:left="920"/>
      </w:pPr>
      <w:r>
        <w:t>3）</w:t>
      </w:r>
      <w:r>
        <w:rPr>
          <w:rFonts w:hint="eastAsia"/>
        </w:rPr>
        <w:t>游戏更新弹夹曹，显示当前枪械的</w:t>
      </w:r>
      <w:bookmarkStart w:id="14" w:name="_GoBack"/>
      <w:bookmarkEnd w:id="14"/>
      <w:r>
        <w:rPr>
          <w:rFonts w:hint="eastAsia"/>
        </w:rPr>
        <w:t>弹夹量</w:t>
      </w:r>
    </w:p>
    <w:p w:rsidR="00834550" w:rsidRPr="00834550" w:rsidRDefault="00834550" w:rsidP="00223406">
      <w:pPr>
        <w:pStyle w:val="a9"/>
        <w:ind w:leftChars="460" w:left="920"/>
        <w:rPr>
          <w:rFonts w:hint="eastAsia"/>
        </w:rPr>
      </w:pPr>
      <w:r>
        <w:t xml:space="preserve">4) </w:t>
      </w:r>
      <w:r>
        <w:rPr>
          <w:rFonts w:hint="eastAsia"/>
        </w:rPr>
        <w:t>切换枪械完成</w:t>
      </w:r>
    </w:p>
    <w:p w:rsidR="00223406" w:rsidRPr="00ED7532" w:rsidRDefault="00223406" w:rsidP="00223406">
      <w:pPr>
        <w:pStyle w:val="a9"/>
        <w:rPr>
          <w:b/>
        </w:rPr>
      </w:pPr>
      <w:r w:rsidRPr="00ED7532">
        <w:rPr>
          <w:rFonts w:hint="eastAsia"/>
          <w:b/>
        </w:rPr>
        <w:t>扩展:</w:t>
      </w:r>
    </w:p>
    <w:p w:rsidR="00223406" w:rsidRDefault="00223406" w:rsidP="00223406">
      <w:pPr>
        <w:pStyle w:val="a9"/>
        <w:ind w:leftChars="460" w:left="920"/>
      </w:pPr>
      <w:r>
        <w:rPr>
          <w:rFonts w:hint="eastAsia"/>
        </w:rPr>
        <w:t>2a</w:t>
      </w:r>
      <w:r w:rsidR="00834550">
        <w:rPr>
          <w:rFonts w:hint="eastAsia"/>
        </w:rPr>
        <w:t>）备用枪械弹夹量为零</w:t>
      </w:r>
    </w:p>
    <w:p w:rsidR="00223406" w:rsidRDefault="00223406" w:rsidP="00223406">
      <w:pPr>
        <w:pStyle w:val="a9"/>
        <w:ind w:leftChars="460" w:left="920"/>
      </w:pPr>
      <w:r>
        <w:rPr>
          <w:rFonts w:hint="eastAsia"/>
        </w:rPr>
        <w:t>2a1</w:t>
      </w:r>
      <w:r w:rsidR="00834550">
        <w:rPr>
          <w:rFonts w:hint="eastAsia"/>
        </w:rPr>
        <w:t>）游戏禁止玩家切换枪械，提示玩家“备用枪械弹药已耗尽”</w:t>
      </w:r>
    </w:p>
    <w:p w:rsidR="00FD34B4" w:rsidRDefault="00E730FC" w:rsidP="00FD34B4">
      <w:pPr>
        <w:pStyle w:val="a9"/>
        <w:ind w:leftChars="460" w:left="920"/>
        <w:rPr>
          <w:rFonts w:hint="eastAsia"/>
        </w:rPr>
      </w:pPr>
      <w:r>
        <w:rPr>
          <w:rFonts w:hint="eastAsia"/>
        </w:rPr>
        <w:t>2a</w:t>
      </w:r>
      <w:r w:rsidR="00FD34B4">
        <w:rPr>
          <w:rFonts w:hint="eastAsia"/>
        </w:rPr>
        <w:t>11</w:t>
      </w:r>
      <w:r>
        <w:rPr>
          <w:rFonts w:hint="eastAsia"/>
        </w:rPr>
        <w:t>）</w:t>
      </w:r>
      <w:r w:rsidR="00834550">
        <w:rPr>
          <w:rFonts w:hint="eastAsia"/>
        </w:rPr>
        <w:t>切换枪械失败</w:t>
      </w:r>
    </w:p>
    <w:p w:rsidR="00AC2065" w:rsidRDefault="00AC2065" w:rsidP="000F3D3F">
      <w:pPr>
        <w:pStyle w:val="3"/>
      </w:pPr>
      <w:bookmarkStart w:id="15" w:name="_Toc445135190"/>
      <w:r w:rsidRPr="00BE1261">
        <w:rPr>
          <w:rFonts w:hint="eastAsia"/>
        </w:rPr>
        <w:t>规则</w:t>
      </w:r>
      <w:r w:rsidR="000D4DC7">
        <w:rPr>
          <w:rFonts w:hint="eastAsia"/>
        </w:rPr>
        <w:t>和约束</w:t>
      </w:r>
      <w:bookmarkEnd w:id="15"/>
    </w:p>
    <w:p w:rsidR="00281266" w:rsidRPr="00281266" w:rsidRDefault="000939DB" w:rsidP="00281266">
      <w:pPr>
        <w:pStyle w:val="4"/>
      </w:pPr>
      <w:bookmarkStart w:id="16" w:name="_Toc445135191"/>
      <w:r>
        <w:rPr>
          <w:rFonts w:hint="eastAsia"/>
        </w:rPr>
        <w:t>弹夹</w:t>
      </w:r>
      <w:r w:rsidR="0081037C">
        <w:rPr>
          <w:rFonts w:hint="eastAsia"/>
        </w:rPr>
        <w:t>更换</w:t>
      </w:r>
      <w:r>
        <w:rPr>
          <w:rFonts w:hint="eastAsia"/>
        </w:rPr>
        <w:t>规则</w:t>
      </w:r>
      <w:bookmarkEnd w:id="16"/>
    </w:p>
    <w:p w:rsidR="000B79BF" w:rsidRPr="000B79BF" w:rsidRDefault="009862AF" w:rsidP="00847F2A">
      <w:pPr>
        <w:pStyle w:val="a9"/>
        <w:numPr>
          <w:ilvl w:val="0"/>
          <w:numId w:val="14"/>
        </w:numPr>
      </w:pPr>
      <w:r>
        <w:rPr>
          <w:rFonts w:hint="eastAsia"/>
        </w:rPr>
        <w:t>拾取成功后增加当前枪械弹夹量，并更新关卡的弹夹曹界面</w:t>
      </w:r>
    </w:p>
    <w:p w:rsidR="000B79BF" w:rsidRDefault="00847F2A" w:rsidP="00847F2A">
      <w:pPr>
        <w:pStyle w:val="a9"/>
        <w:numPr>
          <w:ilvl w:val="0"/>
          <w:numId w:val="14"/>
        </w:numPr>
      </w:pPr>
      <w:r>
        <w:rPr>
          <w:rFonts w:hint="eastAsia"/>
        </w:rPr>
        <w:t>当前枪械</w:t>
      </w:r>
      <w:r w:rsidR="008123FC">
        <w:rPr>
          <w:rFonts w:hint="eastAsia"/>
        </w:rPr>
        <w:t>弹夹</w:t>
      </w:r>
      <w:r w:rsidR="00166A7F">
        <w:rPr>
          <w:rFonts w:hint="eastAsia"/>
        </w:rPr>
        <w:t>量</w:t>
      </w:r>
      <w:r>
        <w:rPr>
          <w:rFonts w:hint="eastAsia"/>
        </w:rPr>
        <w:t>达到</w:t>
      </w:r>
      <w:r w:rsidR="000B79BF">
        <w:rPr>
          <w:rFonts w:hint="eastAsia"/>
        </w:rPr>
        <w:t>上限之后拾取无效</w:t>
      </w:r>
      <w:r w:rsidR="009862AF">
        <w:rPr>
          <w:rFonts w:hint="eastAsia"/>
        </w:rPr>
        <w:t>并提示玩家</w:t>
      </w:r>
    </w:p>
    <w:p w:rsidR="00281266" w:rsidRPr="00281266" w:rsidRDefault="00281266" w:rsidP="00847F2A">
      <w:pPr>
        <w:pStyle w:val="a9"/>
        <w:numPr>
          <w:ilvl w:val="0"/>
          <w:numId w:val="14"/>
        </w:numPr>
      </w:pPr>
      <w:r>
        <w:rPr>
          <w:rFonts w:hint="eastAsia"/>
        </w:rPr>
        <w:t>一次</w:t>
      </w:r>
      <w:r w:rsidR="008123FC">
        <w:rPr>
          <w:rFonts w:hint="eastAsia"/>
        </w:rPr>
        <w:t>只能</w:t>
      </w:r>
      <w:r>
        <w:rPr>
          <w:rFonts w:hint="eastAsia"/>
        </w:rPr>
        <w:t>拾取一个</w:t>
      </w:r>
      <w:r w:rsidR="008123FC">
        <w:rPr>
          <w:rFonts w:hint="eastAsia"/>
        </w:rPr>
        <w:t>弹夹</w:t>
      </w:r>
      <w:r>
        <w:rPr>
          <w:rFonts w:hint="eastAsia"/>
        </w:rPr>
        <w:t>。</w:t>
      </w:r>
    </w:p>
    <w:p w:rsidR="00F051F9" w:rsidRDefault="000939DB" w:rsidP="00F051F9">
      <w:pPr>
        <w:pStyle w:val="4"/>
      </w:pPr>
      <w:bookmarkStart w:id="17" w:name="_Toc445135192"/>
      <w:r>
        <w:rPr>
          <w:rFonts w:hint="eastAsia"/>
        </w:rPr>
        <w:t>切换默认枪械规则</w:t>
      </w:r>
      <w:bookmarkEnd w:id="17"/>
    </w:p>
    <w:p w:rsidR="00D364DE" w:rsidRDefault="00BF7B61" w:rsidP="001547BC">
      <w:pPr>
        <w:pStyle w:val="a9"/>
        <w:numPr>
          <w:ilvl w:val="0"/>
          <w:numId w:val="14"/>
        </w:numPr>
      </w:pPr>
      <w:r>
        <w:rPr>
          <w:rFonts w:hint="eastAsia"/>
        </w:rPr>
        <w:t>玩家角色创建时游戏指定默认枪械</w:t>
      </w:r>
    </w:p>
    <w:p w:rsidR="001547BC" w:rsidRDefault="00BF7B61" w:rsidP="001547BC">
      <w:pPr>
        <w:pStyle w:val="a9"/>
        <w:numPr>
          <w:ilvl w:val="0"/>
          <w:numId w:val="14"/>
        </w:numPr>
      </w:pPr>
      <w:r>
        <w:rPr>
          <w:rFonts w:hint="eastAsia"/>
        </w:rPr>
        <w:lastRenderedPageBreak/>
        <w:t>默认枪械不可养成，不在技能面板显示</w:t>
      </w:r>
    </w:p>
    <w:p w:rsidR="001547BC" w:rsidRDefault="00BF7B61" w:rsidP="001547BC">
      <w:pPr>
        <w:pStyle w:val="a9"/>
        <w:numPr>
          <w:ilvl w:val="0"/>
          <w:numId w:val="14"/>
        </w:numPr>
      </w:pPr>
      <w:r>
        <w:rPr>
          <w:rFonts w:hint="eastAsia"/>
        </w:rPr>
        <w:t>当前枪械弹夹耗尽时</w:t>
      </w:r>
      <w:r w:rsidR="00184F0B">
        <w:rPr>
          <w:rFonts w:hint="eastAsia"/>
        </w:rPr>
        <w:t>游戏</w:t>
      </w:r>
      <w:r>
        <w:rPr>
          <w:rFonts w:hint="eastAsia"/>
        </w:rPr>
        <w:t>自动</w:t>
      </w:r>
      <w:r w:rsidR="002619E0">
        <w:rPr>
          <w:rFonts w:hint="eastAsia"/>
        </w:rPr>
        <w:t>将</w:t>
      </w:r>
      <w:r w:rsidR="00184F0B">
        <w:rPr>
          <w:rFonts w:hint="eastAsia"/>
        </w:rPr>
        <w:t>当前枪械</w:t>
      </w:r>
      <w:r w:rsidR="002619E0">
        <w:rPr>
          <w:rFonts w:hint="eastAsia"/>
        </w:rPr>
        <w:t>切换</w:t>
      </w:r>
      <w:r>
        <w:rPr>
          <w:rFonts w:hint="eastAsia"/>
        </w:rPr>
        <w:t>为默认枪械</w:t>
      </w:r>
    </w:p>
    <w:p w:rsidR="001547BC" w:rsidRDefault="00BF7B61" w:rsidP="001547BC">
      <w:pPr>
        <w:pStyle w:val="a9"/>
        <w:numPr>
          <w:ilvl w:val="0"/>
          <w:numId w:val="14"/>
        </w:numPr>
      </w:pPr>
      <w:r>
        <w:rPr>
          <w:rFonts w:hint="eastAsia"/>
        </w:rPr>
        <w:t>当前枪械为默认枪械情况下，</w:t>
      </w:r>
      <w:r w:rsidR="00184F0B">
        <w:rPr>
          <w:rFonts w:hint="eastAsia"/>
        </w:rPr>
        <w:t>玩家成功拾取弹夹</w:t>
      </w:r>
      <w:proofErr w:type="gramStart"/>
      <w:r w:rsidR="00184F0B">
        <w:rPr>
          <w:rFonts w:hint="eastAsia"/>
        </w:rPr>
        <w:t>时</w:t>
      </w:r>
      <w:r>
        <w:rPr>
          <w:rFonts w:hint="eastAsia"/>
        </w:rPr>
        <w:t>当前</w:t>
      </w:r>
      <w:proofErr w:type="gramEnd"/>
      <w:r>
        <w:rPr>
          <w:rFonts w:hint="eastAsia"/>
        </w:rPr>
        <w:t>枪械自动切换为技能面板设定的</w:t>
      </w:r>
      <w:r w:rsidR="00FD4FE0">
        <w:rPr>
          <w:rFonts w:hint="eastAsia"/>
        </w:rPr>
        <w:t>佩枪</w:t>
      </w:r>
      <w:r>
        <w:rPr>
          <w:rFonts w:hint="eastAsia"/>
        </w:rPr>
        <w:t>。</w:t>
      </w:r>
    </w:p>
    <w:p w:rsidR="00155193" w:rsidRDefault="00BF7B61" w:rsidP="001547BC">
      <w:pPr>
        <w:pStyle w:val="a9"/>
        <w:numPr>
          <w:ilvl w:val="0"/>
          <w:numId w:val="14"/>
        </w:numPr>
      </w:pPr>
      <w:r>
        <w:rPr>
          <w:rFonts w:hint="eastAsia"/>
        </w:rPr>
        <w:t>当前枪械为默认枪械情况下</w:t>
      </w:r>
      <w:r w:rsidR="00184F0B">
        <w:rPr>
          <w:rFonts w:hint="eastAsia"/>
        </w:rPr>
        <w:t>，玩家切换枪械，如</w:t>
      </w:r>
      <w:r>
        <w:rPr>
          <w:rFonts w:hint="eastAsia"/>
        </w:rPr>
        <w:t>备用枪械</w:t>
      </w:r>
      <w:r w:rsidR="00F2528B">
        <w:rPr>
          <w:rFonts w:hint="eastAsia"/>
        </w:rPr>
        <w:t>弹夹</w:t>
      </w:r>
      <w:r w:rsidR="00184F0B">
        <w:rPr>
          <w:rFonts w:hint="eastAsia"/>
        </w:rPr>
        <w:t>也耗尽，则游戏禁止切换</w:t>
      </w:r>
      <w:r w:rsidR="00F2528B">
        <w:rPr>
          <w:rFonts w:hint="eastAsia"/>
        </w:rPr>
        <w:t>。</w:t>
      </w:r>
    </w:p>
    <w:p w:rsidR="00AC2065" w:rsidRDefault="00AC2065" w:rsidP="000F3D3F">
      <w:pPr>
        <w:pStyle w:val="3"/>
      </w:pPr>
      <w:bookmarkStart w:id="18" w:name="_Toc445135193"/>
      <w:r w:rsidRPr="002F0CB2">
        <w:rPr>
          <w:rFonts w:hint="eastAsia"/>
        </w:rPr>
        <w:t>策划配置需求</w:t>
      </w:r>
      <w:bookmarkEnd w:id="18"/>
    </w:p>
    <w:p w:rsidR="00E80BFC" w:rsidRPr="00E80BFC" w:rsidRDefault="00FF607F" w:rsidP="00E80BFC">
      <w:pPr>
        <w:pStyle w:val="4"/>
      </w:pPr>
      <w:bookmarkStart w:id="19" w:name="_Toc445135194"/>
      <w:r>
        <w:rPr>
          <w:rFonts w:hint="eastAsia"/>
        </w:rPr>
        <w:t>默认枪械配置</w:t>
      </w:r>
      <w:bookmarkEnd w:id="19"/>
    </w:p>
    <w:p w:rsidR="00E25C5D" w:rsidRDefault="005F7C22" w:rsidP="005E1691">
      <w:pPr>
        <w:pStyle w:val="a9"/>
      </w:pPr>
      <w:r>
        <w:rPr>
          <w:rFonts w:hint="eastAsia"/>
        </w:rPr>
        <w:t>当前雷霆射击所提供的客户端掉落机制，策划可为关卡内NPC配置4</w:t>
      </w:r>
      <w:r w:rsidR="0060725F">
        <w:rPr>
          <w:rFonts w:hint="eastAsia"/>
        </w:rPr>
        <w:t>类掉落物，关卡通关</w:t>
      </w:r>
      <w:r>
        <w:rPr>
          <w:rFonts w:hint="eastAsia"/>
        </w:rPr>
        <w:t>时结算掉落数量。</w:t>
      </w:r>
    </w:p>
    <w:p w:rsidR="005F7C22" w:rsidRDefault="005F7C22" w:rsidP="005E1691">
      <w:pPr>
        <w:pStyle w:val="a9"/>
      </w:pPr>
      <w:r>
        <w:rPr>
          <w:rFonts w:hint="eastAsia"/>
        </w:rPr>
        <w:t>如可利用该机制实现弹夹掉落需要对以下配置表修改：</w:t>
      </w:r>
    </w:p>
    <w:p w:rsidR="005E1691" w:rsidRPr="005F7C22" w:rsidRDefault="005E1691" w:rsidP="005F7C22">
      <w:pPr>
        <w:pStyle w:val="a9"/>
      </w:pPr>
      <w:r w:rsidRPr="005E1691">
        <w:rPr>
          <w:rFonts w:hint="eastAsia"/>
          <w:b/>
        </w:rPr>
        <w:t>客户端掉落表</w:t>
      </w:r>
      <w:r w:rsidR="005F7C22">
        <w:rPr>
          <w:rFonts w:hint="eastAsia"/>
        </w:rPr>
        <w:t>（client_drop.xlsx）新增4个字段</w:t>
      </w:r>
    </w:p>
    <w:p w:rsidR="00E25C5D" w:rsidRDefault="00E25C5D" w:rsidP="005F7C22">
      <w:pPr>
        <w:pStyle w:val="a9"/>
        <w:numPr>
          <w:ilvl w:val="0"/>
          <w:numId w:val="10"/>
        </w:numPr>
      </w:pPr>
      <w:proofErr w:type="spellStart"/>
      <w:r>
        <w:rPr>
          <w:rFonts w:hint="eastAsia"/>
        </w:rPr>
        <w:t>MaxClip</w:t>
      </w:r>
      <w:proofErr w:type="spellEnd"/>
      <w:r w:rsidR="00C430B2">
        <w:rPr>
          <w:rFonts w:hint="eastAsia"/>
        </w:rPr>
        <w:t>：</w:t>
      </w:r>
      <w:r>
        <w:rPr>
          <w:rFonts w:hint="eastAsia"/>
        </w:rPr>
        <w:t>掉落的最大弹夹数量</w:t>
      </w:r>
    </w:p>
    <w:p w:rsidR="00E25C5D" w:rsidRDefault="00C430B2" w:rsidP="005F7C22">
      <w:pPr>
        <w:pStyle w:val="a9"/>
        <w:numPr>
          <w:ilvl w:val="0"/>
          <w:numId w:val="10"/>
        </w:numPr>
      </w:pPr>
      <w:proofErr w:type="spellStart"/>
      <w:r>
        <w:rPr>
          <w:rFonts w:hint="eastAsia"/>
        </w:rPr>
        <w:t>MinClip</w:t>
      </w:r>
      <w:proofErr w:type="spellEnd"/>
      <w:r>
        <w:rPr>
          <w:rFonts w:hint="eastAsia"/>
        </w:rPr>
        <w:t>：</w:t>
      </w:r>
      <w:r w:rsidR="00E25C5D">
        <w:t>掉落的最小弹夹数量</w:t>
      </w:r>
    </w:p>
    <w:p w:rsidR="00E25C5D" w:rsidRDefault="00C430B2" w:rsidP="005F7C22">
      <w:pPr>
        <w:pStyle w:val="a9"/>
        <w:numPr>
          <w:ilvl w:val="0"/>
          <w:numId w:val="10"/>
        </w:numPr>
      </w:pPr>
      <w:proofErr w:type="spellStart"/>
      <w:r>
        <w:rPr>
          <w:rFonts w:hint="eastAsia"/>
        </w:rPr>
        <w:t>DropClipNpc</w:t>
      </w:r>
      <w:proofErr w:type="spellEnd"/>
      <w:r>
        <w:rPr>
          <w:rFonts w:hint="eastAsia"/>
        </w:rPr>
        <w:t>：</w:t>
      </w:r>
      <w:r w:rsidR="00AB49DA">
        <w:rPr>
          <w:rFonts w:hint="eastAsia"/>
        </w:rPr>
        <w:t>可掉落弹夹的NPC的</w:t>
      </w:r>
      <w:r w:rsidR="00E25C5D">
        <w:t>NPCID，可配置多个，以分号分隔</w:t>
      </w:r>
    </w:p>
    <w:p w:rsidR="00E25C5D" w:rsidRDefault="00C430B2" w:rsidP="005F7C22">
      <w:pPr>
        <w:pStyle w:val="a9"/>
        <w:numPr>
          <w:ilvl w:val="0"/>
          <w:numId w:val="10"/>
        </w:numPr>
      </w:pPr>
      <w:proofErr w:type="spellStart"/>
      <w:r>
        <w:rPr>
          <w:rFonts w:hint="eastAsia"/>
        </w:rPr>
        <w:t>ClipTime</w:t>
      </w:r>
      <w:proofErr w:type="spellEnd"/>
      <w:r>
        <w:rPr>
          <w:rFonts w:hint="eastAsia"/>
        </w:rPr>
        <w:t>：</w:t>
      </w:r>
      <w:r w:rsidR="004F32EC">
        <w:rPr>
          <w:rFonts w:hint="eastAsia"/>
        </w:rPr>
        <w:t>掉落弹夹</w:t>
      </w:r>
      <w:r w:rsidR="00E25C5D">
        <w:t>的存在时间</w:t>
      </w:r>
    </w:p>
    <w:p w:rsidR="00E25C5D" w:rsidRPr="005F7C22" w:rsidRDefault="005F7C22" w:rsidP="005E1691">
      <w:pPr>
        <w:pStyle w:val="a9"/>
        <w:rPr>
          <w:b/>
        </w:rPr>
      </w:pPr>
      <w:r w:rsidRPr="005F7C22">
        <w:rPr>
          <w:rFonts w:hint="eastAsia"/>
          <w:b/>
        </w:rPr>
        <w:t>客户端掉落配置表（</w:t>
      </w:r>
      <w:r w:rsidR="00E25C5D" w:rsidRPr="005F7C22">
        <w:rPr>
          <w:rFonts w:hint="eastAsia"/>
          <w:b/>
        </w:rPr>
        <w:t>client_dropcofig.xlsx</w:t>
      </w:r>
      <w:r w:rsidRPr="005F7C22">
        <w:rPr>
          <w:rFonts w:hint="eastAsia"/>
          <w:b/>
        </w:rPr>
        <w:t>）</w:t>
      </w:r>
    </w:p>
    <w:p w:rsidR="00E25C5D" w:rsidRPr="00C8256A" w:rsidRDefault="00E25C5D" w:rsidP="005F7C22">
      <w:pPr>
        <w:pStyle w:val="a9"/>
        <w:numPr>
          <w:ilvl w:val="0"/>
          <w:numId w:val="11"/>
        </w:numPr>
      </w:pPr>
      <w:r>
        <w:rPr>
          <w:rFonts w:hint="eastAsia"/>
        </w:rPr>
        <w:t>掉落类型项T</w:t>
      </w:r>
      <w:r>
        <w:t>ype</w:t>
      </w:r>
      <w:r>
        <w:rPr>
          <w:rFonts w:hint="eastAsia"/>
        </w:rPr>
        <w:t>增加值5，表示弹夹</w:t>
      </w:r>
    </w:p>
    <w:p w:rsidR="00E25C5D" w:rsidRDefault="00E25C5D" w:rsidP="005F7C22">
      <w:pPr>
        <w:pStyle w:val="a9"/>
        <w:numPr>
          <w:ilvl w:val="0"/>
          <w:numId w:val="11"/>
        </w:numPr>
      </w:pPr>
      <w:proofErr w:type="gramStart"/>
      <w:r>
        <w:rPr>
          <w:rFonts w:hint="eastAsia"/>
        </w:rPr>
        <w:t>字典号项</w:t>
      </w:r>
      <w:proofErr w:type="gramEnd"/>
      <w:r>
        <w:t>N</w:t>
      </w:r>
      <w:r>
        <w:rPr>
          <w:rFonts w:hint="eastAsia"/>
        </w:rPr>
        <w:t>ame填写“弹夹”</w:t>
      </w:r>
    </w:p>
    <w:p w:rsidR="00E25C5D" w:rsidRDefault="00E25C5D" w:rsidP="005F7C22">
      <w:pPr>
        <w:pStyle w:val="a9"/>
        <w:numPr>
          <w:ilvl w:val="0"/>
          <w:numId w:val="11"/>
        </w:numPr>
      </w:pPr>
      <w:r>
        <w:rPr>
          <w:rFonts w:hint="eastAsia"/>
        </w:rPr>
        <w:t>美术提供弹夹特效</w:t>
      </w:r>
      <w:r w:rsidR="008123FC">
        <w:rPr>
          <w:rFonts w:hint="eastAsia"/>
        </w:rPr>
        <w:t>路径</w:t>
      </w:r>
      <w:r>
        <w:rPr>
          <w:rFonts w:hint="eastAsia"/>
        </w:rPr>
        <w:t>，填写在</w:t>
      </w:r>
      <w:proofErr w:type="spellStart"/>
      <w:r>
        <w:rPr>
          <w:rFonts w:hint="eastAsia"/>
        </w:rPr>
        <w:t>FxID</w:t>
      </w:r>
      <w:proofErr w:type="spellEnd"/>
      <w:r>
        <w:rPr>
          <w:rFonts w:hint="eastAsia"/>
        </w:rPr>
        <w:t xml:space="preserve">项 </w:t>
      </w:r>
    </w:p>
    <w:p w:rsidR="00E25C5D" w:rsidRPr="005F7C22" w:rsidRDefault="005F7C22" w:rsidP="005E1691">
      <w:pPr>
        <w:pStyle w:val="a9"/>
        <w:rPr>
          <w:b/>
        </w:rPr>
      </w:pPr>
      <w:r w:rsidRPr="005F7C22">
        <w:rPr>
          <w:rFonts w:hint="eastAsia"/>
          <w:b/>
        </w:rPr>
        <w:t>玩家其他特效表（</w:t>
      </w:r>
      <w:r w:rsidR="00E25C5D" w:rsidRPr="005F7C22">
        <w:rPr>
          <w:rFonts w:hint="eastAsia"/>
          <w:b/>
        </w:rPr>
        <w:t>elsefx.xlsx</w:t>
      </w:r>
      <w:r w:rsidRPr="005F7C22">
        <w:rPr>
          <w:rFonts w:hint="eastAsia"/>
          <w:b/>
        </w:rPr>
        <w:t>）</w:t>
      </w:r>
    </w:p>
    <w:p w:rsidR="00E25C5D" w:rsidRDefault="00E25C5D" w:rsidP="005F7C22">
      <w:pPr>
        <w:pStyle w:val="a9"/>
        <w:numPr>
          <w:ilvl w:val="0"/>
          <w:numId w:val="12"/>
        </w:numPr>
      </w:pPr>
      <w:r>
        <w:rPr>
          <w:rFonts w:hint="eastAsia"/>
        </w:rPr>
        <w:t>美术提供弹夹的吸附特效ID和特效文件名</w:t>
      </w:r>
    </w:p>
    <w:p w:rsidR="00D123FC" w:rsidRDefault="00E25C5D" w:rsidP="005E1691">
      <w:pPr>
        <w:pStyle w:val="a9"/>
      </w:pPr>
      <w:r w:rsidRPr="00D123FC">
        <w:rPr>
          <w:rFonts w:hint="eastAsia"/>
          <w:b/>
        </w:rPr>
        <w:t>新增机制</w:t>
      </w:r>
    </w:p>
    <w:p w:rsidR="00E25C5D" w:rsidRDefault="00E25C5D" w:rsidP="00D123FC">
      <w:pPr>
        <w:pStyle w:val="a9"/>
        <w:numPr>
          <w:ilvl w:val="0"/>
          <w:numId w:val="12"/>
        </w:numPr>
      </w:pPr>
      <w:r>
        <w:rPr>
          <w:rFonts w:hint="eastAsia"/>
        </w:rPr>
        <w:t>需要准确记录掉落弹夹的数量和拾取数量，并在关卡</w:t>
      </w:r>
      <w:r w:rsidR="0060725F">
        <w:rPr>
          <w:rFonts w:hint="eastAsia"/>
        </w:rPr>
        <w:t>UI的</w:t>
      </w:r>
      <w:r>
        <w:rPr>
          <w:rFonts w:hint="eastAsia"/>
        </w:rPr>
        <w:t>弹夹</w:t>
      </w:r>
      <w:r w:rsidR="007B4E81">
        <w:rPr>
          <w:rFonts w:hint="eastAsia"/>
        </w:rPr>
        <w:t>槽</w:t>
      </w:r>
      <w:r>
        <w:rPr>
          <w:rFonts w:hint="eastAsia"/>
        </w:rPr>
        <w:t>显示。</w:t>
      </w:r>
    </w:p>
    <w:p w:rsidR="00EC68C4" w:rsidRDefault="00FF607F" w:rsidP="00EC68C4">
      <w:pPr>
        <w:pStyle w:val="4"/>
      </w:pPr>
      <w:bookmarkStart w:id="20" w:name="_Toc445135195"/>
      <w:r>
        <w:rPr>
          <w:rFonts w:hint="eastAsia"/>
        </w:rPr>
        <w:t>枪械弹夹配置</w:t>
      </w:r>
      <w:bookmarkEnd w:id="20"/>
    </w:p>
    <w:p w:rsidR="00764F1F" w:rsidRDefault="008C73D7" w:rsidP="008C73D7">
      <w:pPr>
        <w:pStyle w:val="a9"/>
      </w:pPr>
      <w:r>
        <w:rPr>
          <w:rFonts w:hint="eastAsia"/>
        </w:rPr>
        <w:t>当前雷霆射击所提供的触碰NPC机制配置拾取物</w:t>
      </w:r>
    </w:p>
    <w:p w:rsidR="008C73D7" w:rsidRPr="009030B4" w:rsidRDefault="008C73D7" w:rsidP="008C73D7">
      <w:pPr>
        <w:pStyle w:val="a9"/>
        <w:rPr>
          <w:b/>
        </w:rPr>
      </w:pPr>
      <w:r w:rsidRPr="009030B4">
        <w:rPr>
          <w:rFonts w:hint="eastAsia"/>
          <w:b/>
        </w:rPr>
        <w:t>触碰NP</w:t>
      </w:r>
      <w:r w:rsidR="009030B4" w:rsidRPr="009030B4">
        <w:rPr>
          <w:rFonts w:hint="eastAsia"/>
          <w:b/>
        </w:rPr>
        <w:t>C(chupengNPC.xlsx)</w:t>
      </w:r>
    </w:p>
    <w:p w:rsidR="009030B4" w:rsidRDefault="008123FC" w:rsidP="009030B4">
      <w:pPr>
        <w:pStyle w:val="a9"/>
        <w:numPr>
          <w:ilvl w:val="0"/>
          <w:numId w:val="10"/>
        </w:numPr>
      </w:pPr>
      <w:r>
        <w:rPr>
          <w:rFonts w:hint="eastAsia"/>
        </w:rPr>
        <w:t>场景参数</w:t>
      </w:r>
    </w:p>
    <w:p w:rsidR="009030B4" w:rsidRDefault="008123FC" w:rsidP="009030B4">
      <w:pPr>
        <w:pStyle w:val="a9"/>
        <w:numPr>
          <w:ilvl w:val="0"/>
          <w:numId w:val="10"/>
        </w:numPr>
      </w:pPr>
      <w:r>
        <w:rPr>
          <w:rFonts w:hint="eastAsia"/>
        </w:rPr>
        <w:t>需美术提供特效名</w:t>
      </w:r>
    </w:p>
    <w:p w:rsidR="009030B4" w:rsidRDefault="009030B4" w:rsidP="009030B4">
      <w:pPr>
        <w:pStyle w:val="a9"/>
        <w:numPr>
          <w:ilvl w:val="0"/>
          <w:numId w:val="10"/>
        </w:numPr>
      </w:pPr>
      <w:r>
        <w:rPr>
          <w:rFonts w:hint="eastAsia"/>
        </w:rPr>
        <w:t>吸附对象</w:t>
      </w:r>
    </w:p>
    <w:p w:rsidR="009030B4" w:rsidRPr="009030B4" w:rsidRDefault="009030B4" w:rsidP="008C73D7">
      <w:pPr>
        <w:pStyle w:val="a9"/>
        <w:rPr>
          <w:b/>
        </w:rPr>
      </w:pPr>
      <w:r w:rsidRPr="009030B4">
        <w:rPr>
          <w:rFonts w:hint="eastAsia"/>
          <w:b/>
        </w:rPr>
        <w:t>场景属性配置表（sceneprocfg.xlsx）</w:t>
      </w:r>
      <w:r w:rsidR="00163E05">
        <w:rPr>
          <w:rFonts w:hint="eastAsia"/>
          <w:b/>
        </w:rPr>
        <w:t>新增</w:t>
      </w:r>
      <w:proofErr w:type="spellStart"/>
      <w:r w:rsidR="00163E05">
        <w:rPr>
          <w:rFonts w:hint="eastAsia"/>
          <w:b/>
        </w:rPr>
        <w:t>addOptType</w:t>
      </w:r>
      <w:proofErr w:type="spellEnd"/>
      <w:r w:rsidR="00163E05">
        <w:rPr>
          <w:rFonts w:hint="eastAsia"/>
          <w:b/>
        </w:rPr>
        <w:t>及</w:t>
      </w:r>
      <w:proofErr w:type="spellStart"/>
      <w:r w:rsidR="00163E05">
        <w:rPr>
          <w:rFonts w:hint="eastAsia"/>
          <w:b/>
        </w:rPr>
        <w:t>addOptParam</w:t>
      </w:r>
      <w:proofErr w:type="spellEnd"/>
      <w:r w:rsidR="00163E05">
        <w:rPr>
          <w:rFonts w:hint="eastAsia"/>
          <w:b/>
        </w:rPr>
        <w:t>的参数</w:t>
      </w:r>
    </w:p>
    <w:p w:rsidR="008123FC" w:rsidRDefault="008123FC" w:rsidP="008123FC">
      <w:pPr>
        <w:pStyle w:val="a9"/>
        <w:numPr>
          <w:ilvl w:val="0"/>
          <w:numId w:val="10"/>
        </w:numPr>
      </w:pPr>
      <w:r>
        <w:rPr>
          <w:rFonts w:hint="eastAsia"/>
        </w:rPr>
        <w:t>场景参数</w:t>
      </w:r>
    </w:p>
    <w:p w:rsidR="009030B4" w:rsidRDefault="009030B4" w:rsidP="009030B4">
      <w:pPr>
        <w:pStyle w:val="a9"/>
        <w:numPr>
          <w:ilvl w:val="0"/>
          <w:numId w:val="10"/>
        </w:numPr>
      </w:pPr>
      <w:r>
        <w:rPr>
          <w:rFonts w:hint="eastAsia"/>
        </w:rPr>
        <w:t>触碰NPCID</w:t>
      </w:r>
    </w:p>
    <w:p w:rsidR="009030B4" w:rsidRDefault="009030B4" w:rsidP="009030B4">
      <w:pPr>
        <w:pStyle w:val="a9"/>
        <w:numPr>
          <w:ilvl w:val="0"/>
          <w:numId w:val="10"/>
        </w:numPr>
      </w:pPr>
      <w:r>
        <w:rPr>
          <w:rFonts w:hint="eastAsia"/>
        </w:rPr>
        <w:t>可配置触碰后的事件及事件参数，目前仅支持类型8（触发技能）</w:t>
      </w:r>
      <w:r w:rsidR="007B4E81">
        <w:rPr>
          <w:rFonts w:hint="eastAsia"/>
        </w:rPr>
        <w:t>，需新增一种类型</w:t>
      </w:r>
      <w:r w:rsidR="00281266">
        <w:rPr>
          <w:rFonts w:hint="eastAsia"/>
        </w:rPr>
        <w:t>9</w:t>
      </w:r>
      <w:r w:rsidR="007B4E81">
        <w:rPr>
          <w:rFonts w:hint="eastAsia"/>
        </w:rPr>
        <w:t>用于弹夹的拾取结果</w:t>
      </w:r>
    </w:p>
    <w:p w:rsidR="009030B4" w:rsidRPr="00764F1F" w:rsidRDefault="009030B4" w:rsidP="009030B4">
      <w:pPr>
        <w:pStyle w:val="a9"/>
        <w:numPr>
          <w:ilvl w:val="0"/>
          <w:numId w:val="10"/>
        </w:numPr>
      </w:pPr>
      <w:r>
        <w:rPr>
          <w:rFonts w:hint="eastAsia"/>
        </w:rPr>
        <w:t>可配置在场景指定位置显示/隐藏道具图标以及数量</w:t>
      </w:r>
    </w:p>
    <w:p w:rsidR="00907846" w:rsidRDefault="00907846" w:rsidP="00907846">
      <w:pPr>
        <w:pStyle w:val="3"/>
      </w:pPr>
      <w:bookmarkStart w:id="21" w:name="_Toc445135196"/>
      <w:r>
        <w:lastRenderedPageBreak/>
        <w:t>美术需求</w:t>
      </w:r>
      <w:bookmarkEnd w:id="21"/>
    </w:p>
    <w:p w:rsidR="00907846" w:rsidRDefault="00C1612A" w:rsidP="00C1612A">
      <w:pPr>
        <w:pStyle w:val="4"/>
      </w:pPr>
      <w:bookmarkStart w:id="22" w:name="_Toc445135197"/>
      <w:r>
        <w:rPr>
          <w:rFonts w:hint="eastAsia"/>
        </w:rPr>
        <w:t>模型</w:t>
      </w:r>
      <w:bookmarkEnd w:id="22"/>
    </w:p>
    <w:p w:rsidR="00FB017B" w:rsidRPr="00FB017B" w:rsidRDefault="00FB017B" w:rsidP="00FB017B">
      <w:pPr>
        <w:pStyle w:val="a9"/>
        <w:numPr>
          <w:ilvl w:val="0"/>
          <w:numId w:val="12"/>
        </w:numPr>
      </w:pPr>
      <w:r>
        <w:rPr>
          <w:rFonts w:hint="eastAsia"/>
        </w:rPr>
        <w:t>弹夹模型</w:t>
      </w:r>
      <w:r w:rsidR="00EC68C4">
        <w:rPr>
          <w:rFonts w:hint="eastAsia"/>
        </w:rPr>
        <w:t>，描述+</w:t>
      </w:r>
      <w:proofErr w:type="gramStart"/>
      <w:r w:rsidR="00EC68C4">
        <w:rPr>
          <w:rFonts w:hint="eastAsia"/>
        </w:rPr>
        <w:t>图列</w:t>
      </w:r>
      <w:proofErr w:type="gramEnd"/>
    </w:p>
    <w:p w:rsidR="00C1612A" w:rsidRDefault="00C1612A" w:rsidP="00C1612A">
      <w:pPr>
        <w:pStyle w:val="4"/>
      </w:pPr>
      <w:bookmarkStart w:id="23" w:name="_Toc445135198"/>
      <w:r>
        <w:rPr>
          <w:rFonts w:hint="eastAsia"/>
        </w:rPr>
        <w:t>动作</w:t>
      </w:r>
      <w:bookmarkEnd w:id="23"/>
    </w:p>
    <w:p w:rsidR="00FB017B" w:rsidRPr="00FB017B" w:rsidRDefault="00FB017B" w:rsidP="00FB017B">
      <w:pPr>
        <w:pStyle w:val="a9"/>
        <w:numPr>
          <w:ilvl w:val="0"/>
          <w:numId w:val="12"/>
        </w:numPr>
      </w:pPr>
      <w:r>
        <w:rPr>
          <w:rFonts w:hint="eastAsia"/>
        </w:rPr>
        <w:t>弹夹转动动作</w:t>
      </w:r>
      <w:r w:rsidR="00EC68C4">
        <w:rPr>
          <w:rFonts w:hint="eastAsia"/>
        </w:rPr>
        <w:t>，描述+视频或动画</w:t>
      </w:r>
    </w:p>
    <w:p w:rsidR="00C1612A" w:rsidRDefault="00C1612A" w:rsidP="00C1612A">
      <w:pPr>
        <w:pStyle w:val="4"/>
      </w:pPr>
      <w:bookmarkStart w:id="24" w:name="_Toc445135199"/>
      <w:r>
        <w:rPr>
          <w:rFonts w:hint="eastAsia"/>
        </w:rPr>
        <w:t>特效</w:t>
      </w:r>
      <w:bookmarkEnd w:id="24"/>
    </w:p>
    <w:p w:rsidR="00FB017B" w:rsidRPr="00FB017B" w:rsidRDefault="00FB017B" w:rsidP="00FB017B">
      <w:pPr>
        <w:pStyle w:val="a9"/>
        <w:numPr>
          <w:ilvl w:val="0"/>
          <w:numId w:val="12"/>
        </w:numPr>
      </w:pPr>
      <w:r>
        <w:rPr>
          <w:rFonts w:hint="eastAsia"/>
        </w:rPr>
        <w:t>弹夹发光特效</w:t>
      </w:r>
      <w:r w:rsidR="00EC68C4">
        <w:rPr>
          <w:rFonts w:hint="eastAsia"/>
        </w:rPr>
        <w:t>，描述+</w:t>
      </w:r>
      <w:proofErr w:type="gramStart"/>
      <w:r w:rsidR="00EC68C4">
        <w:rPr>
          <w:rFonts w:hint="eastAsia"/>
        </w:rPr>
        <w:t>图列</w:t>
      </w:r>
      <w:proofErr w:type="gramEnd"/>
    </w:p>
    <w:p w:rsidR="00C1612A" w:rsidRDefault="00C1612A" w:rsidP="00C1612A">
      <w:pPr>
        <w:pStyle w:val="4"/>
      </w:pPr>
      <w:bookmarkStart w:id="25" w:name="_Toc445135200"/>
      <w:r>
        <w:rPr>
          <w:rFonts w:hint="eastAsia"/>
        </w:rPr>
        <w:t>场景</w:t>
      </w:r>
      <w:bookmarkEnd w:id="25"/>
    </w:p>
    <w:p w:rsidR="002659D0" w:rsidRDefault="002659D0" w:rsidP="002659D0">
      <w:pPr>
        <w:pStyle w:val="4"/>
      </w:pPr>
      <w:bookmarkStart w:id="26" w:name="_Toc445135201"/>
      <w:r>
        <w:rPr>
          <w:rFonts w:hint="eastAsia"/>
        </w:rPr>
        <w:t>用户界面</w:t>
      </w:r>
      <w:bookmarkEnd w:id="26"/>
    </w:p>
    <w:p w:rsidR="009031C8" w:rsidRPr="009031C8" w:rsidRDefault="009031C8" w:rsidP="009031C8">
      <w:pPr>
        <w:pStyle w:val="a9"/>
        <w:numPr>
          <w:ilvl w:val="0"/>
          <w:numId w:val="12"/>
        </w:numPr>
      </w:pPr>
      <w:r>
        <w:rPr>
          <w:rFonts w:hint="eastAsia"/>
        </w:rPr>
        <w:t>弹夹</w:t>
      </w:r>
      <w:r w:rsidR="007B4E81">
        <w:rPr>
          <w:rFonts w:hint="eastAsia"/>
        </w:rPr>
        <w:t>槽</w:t>
      </w:r>
      <w:r w:rsidR="00EC68C4">
        <w:rPr>
          <w:rFonts w:hint="eastAsia"/>
        </w:rPr>
        <w:t>，描述+</w:t>
      </w:r>
      <w:proofErr w:type="gramStart"/>
      <w:r w:rsidR="00EC68C4">
        <w:rPr>
          <w:rFonts w:hint="eastAsia"/>
        </w:rPr>
        <w:t>图列</w:t>
      </w:r>
      <w:proofErr w:type="gramEnd"/>
    </w:p>
    <w:p w:rsidR="004338BA" w:rsidRDefault="004338BA">
      <w:pPr>
        <w:pStyle w:val="1"/>
        <w:ind w:left="360" w:hanging="360"/>
      </w:pPr>
      <w:bookmarkStart w:id="27" w:name="_Toc445135202"/>
      <w:r>
        <w:rPr>
          <w:rFonts w:hint="eastAsia"/>
        </w:rPr>
        <w:t>支持信息</w:t>
      </w:r>
      <w:bookmarkEnd w:id="27"/>
    </w:p>
    <w:p w:rsidR="00376392" w:rsidRPr="00376392" w:rsidRDefault="00376392" w:rsidP="00376392">
      <w:pPr>
        <w:pStyle w:val="a9"/>
      </w:pPr>
      <w:r>
        <w:rPr>
          <w:rFonts w:hint="eastAsia"/>
        </w:rPr>
        <w:t>支持信息</w:t>
      </w:r>
    </w:p>
    <w:sectPr w:rsidR="00376392" w:rsidRPr="0037639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982" w:rsidRDefault="00FE1982">
      <w:pPr>
        <w:spacing w:line="240" w:lineRule="auto"/>
      </w:pPr>
      <w:r>
        <w:separator/>
      </w:r>
    </w:p>
  </w:endnote>
  <w:endnote w:type="continuationSeparator" w:id="0">
    <w:p w:rsidR="00FE1982" w:rsidRDefault="00FE1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6D5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06D56" w:rsidRDefault="00806D5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06D56" w:rsidRDefault="00806D56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广州悦岩居软件有限公司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06D56" w:rsidRDefault="00806D5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3F5E37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806D56" w:rsidRDefault="00806D5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982" w:rsidRDefault="00FE1982">
      <w:pPr>
        <w:spacing w:line="240" w:lineRule="auto"/>
      </w:pPr>
      <w:r>
        <w:separator/>
      </w:r>
    </w:p>
  </w:footnote>
  <w:footnote w:type="continuationSeparator" w:id="0">
    <w:p w:rsidR="00FE1982" w:rsidRDefault="00FE1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D56" w:rsidRDefault="00806D56">
    <w:pPr>
      <w:rPr>
        <w:sz w:val="24"/>
      </w:rPr>
    </w:pPr>
  </w:p>
  <w:p w:rsidR="00806D56" w:rsidRDefault="00806D56">
    <w:pPr>
      <w:pBdr>
        <w:top w:val="single" w:sz="6" w:space="1" w:color="auto"/>
      </w:pBdr>
      <w:rPr>
        <w:sz w:val="24"/>
      </w:rPr>
    </w:pPr>
  </w:p>
  <w:p w:rsidR="00806D56" w:rsidRDefault="00806D56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广州悦岩居软件有限公司</w:t>
    </w:r>
    <w:r>
      <w:rPr>
        <w:rFonts w:ascii="Arial" w:hAnsi="Arial"/>
        <w:b/>
        <w:sz w:val="36"/>
      </w:rPr>
      <w:fldChar w:fldCharType="end"/>
    </w:r>
  </w:p>
  <w:p w:rsidR="00806D56" w:rsidRDefault="00806D56">
    <w:pPr>
      <w:pBdr>
        <w:bottom w:val="single" w:sz="6" w:space="1" w:color="auto"/>
      </w:pBdr>
      <w:jc w:val="right"/>
      <w:rPr>
        <w:sz w:val="24"/>
      </w:rPr>
    </w:pPr>
  </w:p>
  <w:p w:rsidR="00806D56" w:rsidRDefault="00806D5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06D56">
      <w:tc>
        <w:tcPr>
          <w:tcW w:w="6379" w:type="dxa"/>
        </w:tcPr>
        <w:p w:rsidR="00806D56" w:rsidRDefault="00806D5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雷霆射击关卡新增需求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806D56" w:rsidRDefault="00806D56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806D56">
      <w:tc>
        <w:tcPr>
          <w:tcW w:w="6379" w:type="dxa"/>
        </w:tcPr>
        <w:p w:rsidR="00806D56" w:rsidRDefault="00806D5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需求文档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806D56" w:rsidRDefault="00806D56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  <w:tr w:rsidR="00806D56">
      <w:tc>
        <w:tcPr>
          <w:tcW w:w="9558" w:type="dxa"/>
          <w:gridSpan w:val="2"/>
        </w:tcPr>
        <w:p w:rsidR="00806D56" w:rsidRDefault="00806D56">
          <w:r>
            <w:rPr>
              <w:rFonts w:ascii="Times New Roman"/>
              <w:noProof/>
            </w:rPr>
            <w:t>&lt;document identifier&gt;</w:t>
          </w:r>
        </w:p>
      </w:tc>
    </w:tr>
  </w:tbl>
  <w:p w:rsidR="00806D56" w:rsidRDefault="00806D5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DD0BC1"/>
    <w:multiLevelType w:val="hybridMultilevel"/>
    <w:tmpl w:val="178CD20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AA92422"/>
    <w:multiLevelType w:val="hybridMultilevel"/>
    <w:tmpl w:val="D2B4DB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9087E"/>
    <w:multiLevelType w:val="multilevel"/>
    <w:tmpl w:val="0F88375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32A40E12"/>
    <w:multiLevelType w:val="hybridMultilevel"/>
    <w:tmpl w:val="D12AB390"/>
    <w:lvl w:ilvl="0" w:tplc="EF9E2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742F21"/>
    <w:multiLevelType w:val="hybridMultilevel"/>
    <w:tmpl w:val="6F1051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2945BB1"/>
    <w:multiLevelType w:val="hybridMultilevel"/>
    <w:tmpl w:val="C4C690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D9D47AC"/>
    <w:multiLevelType w:val="hybridMultilevel"/>
    <w:tmpl w:val="99BEAF5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4DF87BAF"/>
    <w:multiLevelType w:val="hybridMultilevel"/>
    <w:tmpl w:val="8DEAB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01A46B7"/>
    <w:multiLevelType w:val="multilevel"/>
    <w:tmpl w:val="53647C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8A31F2D"/>
    <w:multiLevelType w:val="hybridMultilevel"/>
    <w:tmpl w:val="6A6076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186"/>
    <w:multiLevelType w:val="hybridMultilevel"/>
    <w:tmpl w:val="B29ECB06"/>
    <w:lvl w:ilvl="0" w:tplc="BF522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AC4143"/>
    <w:multiLevelType w:val="hybridMultilevel"/>
    <w:tmpl w:val="CD12A53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1DC4916"/>
    <w:multiLevelType w:val="hybridMultilevel"/>
    <w:tmpl w:val="4CCE065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77BF26CC"/>
    <w:multiLevelType w:val="hybridMultilevel"/>
    <w:tmpl w:val="29BC7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0"/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12"/>
  </w:num>
  <w:num w:numId="10">
    <w:abstractNumId w:val="8"/>
  </w:num>
  <w:num w:numId="11">
    <w:abstractNumId w:val="1"/>
  </w:num>
  <w:num w:numId="12">
    <w:abstractNumId w:val="13"/>
  </w:num>
  <w:num w:numId="13">
    <w:abstractNumId w:val="6"/>
  </w:num>
  <w:num w:numId="14">
    <w:abstractNumId w:val="7"/>
  </w:num>
  <w:num w:numId="15">
    <w:abstractNumId w:val="9"/>
  </w:num>
  <w:num w:numId="16">
    <w:abstractNumId w:val="0"/>
  </w:num>
  <w:num w:numId="17">
    <w:abstractNumId w:val="14"/>
  </w:num>
  <w:num w:numId="1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53"/>
    <w:rsid w:val="00001D7F"/>
    <w:rsid w:val="00060A20"/>
    <w:rsid w:val="0008755D"/>
    <w:rsid w:val="000939DB"/>
    <w:rsid w:val="000A2D96"/>
    <w:rsid w:val="000B79BF"/>
    <w:rsid w:val="000C04F7"/>
    <w:rsid w:val="000D4DC7"/>
    <w:rsid w:val="000E1FEA"/>
    <w:rsid w:val="000F3D3F"/>
    <w:rsid w:val="001104EF"/>
    <w:rsid w:val="00127CC7"/>
    <w:rsid w:val="00132BD3"/>
    <w:rsid w:val="00136613"/>
    <w:rsid w:val="001547BC"/>
    <w:rsid w:val="00155193"/>
    <w:rsid w:val="00157631"/>
    <w:rsid w:val="00157775"/>
    <w:rsid w:val="001618BD"/>
    <w:rsid w:val="00163E05"/>
    <w:rsid w:val="00166836"/>
    <w:rsid w:val="00166A7F"/>
    <w:rsid w:val="00184F0B"/>
    <w:rsid w:val="001A354F"/>
    <w:rsid w:val="001D6838"/>
    <w:rsid w:val="00223406"/>
    <w:rsid w:val="002619E0"/>
    <w:rsid w:val="002659D0"/>
    <w:rsid w:val="00281266"/>
    <w:rsid w:val="00293841"/>
    <w:rsid w:val="002A454C"/>
    <w:rsid w:val="002B0688"/>
    <w:rsid w:val="002B5653"/>
    <w:rsid w:val="002F07BD"/>
    <w:rsid w:val="003110D1"/>
    <w:rsid w:val="003266A7"/>
    <w:rsid w:val="00341E7A"/>
    <w:rsid w:val="00357214"/>
    <w:rsid w:val="003709C2"/>
    <w:rsid w:val="00376392"/>
    <w:rsid w:val="003822AA"/>
    <w:rsid w:val="00382ED5"/>
    <w:rsid w:val="00384BF1"/>
    <w:rsid w:val="003A1697"/>
    <w:rsid w:val="003C1EDA"/>
    <w:rsid w:val="003F5E37"/>
    <w:rsid w:val="00411434"/>
    <w:rsid w:val="00413EF4"/>
    <w:rsid w:val="004338BA"/>
    <w:rsid w:val="00443A73"/>
    <w:rsid w:val="00465778"/>
    <w:rsid w:val="004657F6"/>
    <w:rsid w:val="004D049D"/>
    <w:rsid w:val="004D58B9"/>
    <w:rsid w:val="004E1EBC"/>
    <w:rsid w:val="004E46BF"/>
    <w:rsid w:val="004E7243"/>
    <w:rsid w:val="004F32EC"/>
    <w:rsid w:val="005019AE"/>
    <w:rsid w:val="00512127"/>
    <w:rsid w:val="0051582A"/>
    <w:rsid w:val="00585320"/>
    <w:rsid w:val="005A39DC"/>
    <w:rsid w:val="005B0D5E"/>
    <w:rsid w:val="005B737D"/>
    <w:rsid w:val="005E1691"/>
    <w:rsid w:val="005F7C22"/>
    <w:rsid w:val="0060725F"/>
    <w:rsid w:val="00614D46"/>
    <w:rsid w:val="00635354"/>
    <w:rsid w:val="00687CCB"/>
    <w:rsid w:val="00705233"/>
    <w:rsid w:val="00731FEC"/>
    <w:rsid w:val="0075026D"/>
    <w:rsid w:val="007543EA"/>
    <w:rsid w:val="00762CCB"/>
    <w:rsid w:val="00764F1F"/>
    <w:rsid w:val="007730EB"/>
    <w:rsid w:val="007A7FE3"/>
    <w:rsid w:val="007B4E81"/>
    <w:rsid w:val="007C23DA"/>
    <w:rsid w:val="007D1C2A"/>
    <w:rsid w:val="00806D56"/>
    <w:rsid w:val="0081037C"/>
    <w:rsid w:val="008123FC"/>
    <w:rsid w:val="00814109"/>
    <w:rsid w:val="008339BB"/>
    <w:rsid w:val="00834550"/>
    <w:rsid w:val="00837A5C"/>
    <w:rsid w:val="00847F2A"/>
    <w:rsid w:val="00886371"/>
    <w:rsid w:val="008A54DF"/>
    <w:rsid w:val="008B6D29"/>
    <w:rsid w:val="008C73D7"/>
    <w:rsid w:val="008E53AF"/>
    <w:rsid w:val="009030B4"/>
    <w:rsid w:val="009031C8"/>
    <w:rsid w:val="00907846"/>
    <w:rsid w:val="0092658C"/>
    <w:rsid w:val="009862AF"/>
    <w:rsid w:val="009A0D8A"/>
    <w:rsid w:val="009A183F"/>
    <w:rsid w:val="009A31D3"/>
    <w:rsid w:val="00A01A47"/>
    <w:rsid w:val="00A11A0F"/>
    <w:rsid w:val="00A43DF2"/>
    <w:rsid w:val="00A70752"/>
    <w:rsid w:val="00A747C2"/>
    <w:rsid w:val="00A84539"/>
    <w:rsid w:val="00A93ED7"/>
    <w:rsid w:val="00AB49DA"/>
    <w:rsid w:val="00AC2065"/>
    <w:rsid w:val="00AD45EE"/>
    <w:rsid w:val="00AD50CF"/>
    <w:rsid w:val="00AF78A8"/>
    <w:rsid w:val="00B23F31"/>
    <w:rsid w:val="00B272C8"/>
    <w:rsid w:val="00B41342"/>
    <w:rsid w:val="00B53E6E"/>
    <w:rsid w:val="00B84613"/>
    <w:rsid w:val="00BD1854"/>
    <w:rsid w:val="00BE20B5"/>
    <w:rsid w:val="00BF7B61"/>
    <w:rsid w:val="00C1612A"/>
    <w:rsid w:val="00C34FCF"/>
    <w:rsid w:val="00C430B2"/>
    <w:rsid w:val="00C7249E"/>
    <w:rsid w:val="00CB7B33"/>
    <w:rsid w:val="00CD0A22"/>
    <w:rsid w:val="00CE69D7"/>
    <w:rsid w:val="00D11578"/>
    <w:rsid w:val="00D123FC"/>
    <w:rsid w:val="00D364DE"/>
    <w:rsid w:val="00D3718C"/>
    <w:rsid w:val="00D5618D"/>
    <w:rsid w:val="00D651E2"/>
    <w:rsid w:val="00D74953"/>
    <w:rsid w:val="00D90481"/>
    <w:rsid w:val="00DA0F21"/>
    <w:rsid w:val="00DB19B1"/>
    <w:rsid w:val="00DF282B"/>
    <w:rsid w:val="00E03952"/>
    <w:rsid w:val="00E167B6"/>
    <w:rsid w:val="00E25C5D"/>
    <w:rsid w:val="00E3039B"/>
    <w:rsid w:val="00E511FA"/>
    <w:rsid w:val="00E64FE3"/>
    <w:rsid w:val="00E727AD"/>
    <w:rsid w:val="00E730FC"/>
    <w:rsid w:val="00E80BFC"/>
    <w:rsid w:val="00E862E8"/>
    <w:rsid w:val="00EA1B57"/>
    <w:rsid w:val="00EC439D"/>
    <w:rsid w:val="00EC68C4"/>
    <w:rsid w:val="00EC6E25"/>
    <w:rsid w:val="00ED6362"/>
    <w:rsid w:val="00EF1B0E"/>
    <w:rsid w:val="00F04356"/>
    <w:rsid w:val="00F051F9"/>
    <w:rsid w:val="00F2528B"/>
    <w:rsid w:val="00F820E1"/>
    <w:rsid w:val="00F83BFF"/>
    <w:rsid w:val="00F87CF8"/>
    <w:rsid w:val="00F90A7B"/>
    <w:rsid w:val="00FB017B"/>
    <w:rsid w:val="00FB1BAD"/>
    <w:rsid w:val="00FB694C"/>
    <w:rsid w:val="00FC058D"/>
    <w:rsid w:val="00FC4D5F"/>
    <w:rsid w:val="00FD34B4"/>
    <w:rsid w:val="00FD4FE0"/>
    <w:rsid w:val="00FE1982"/>
    <w:rsid w:val="00FF2BD5"/>
    <w:rsid w:val="00FF330C"/>
    <w:rsid w:val="00F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EA7C5D-B6EE-4891-9020-95C65638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3A1697"/>
    <w:pPr>
      <w:tabs>
        <w:tab w:val="right" w:pos="9360"/>
      </w:tabs>
      <w:ind w:leftChars="100" w:left="432" w:rightChars="100" w:right="720"/>
    </w:pPr>
  </w:style>
  <w:style w:type="paragraph" w:styleId="30">
    <w:name w:val="toc 3"/>
    <w:basedOn w:val="a"/>
    <w:next w:val="a"/>
    <w:autoRedefine/>
    <w:uiPriority w:val="39"/>
    <w:rsid w:val="003A1697"/>
    <w:pPr>
      <w:tabs>
        <w:tab w:val="left" w:pos="1440"/>
        <w:tab w:val="right" w:pos="9360"/>
      </w:tabs>
      <w:ind w:leftChars="100" w:left="200" w:rightChars="100" w:right="200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uiPriority w:val="39"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semiHidden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AC2065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2">
    <w:name w:val="No Spacing"/>
    <w:uiPriority w:val="1"/>
    <w:qFormat/>
    <w:rsid w:val="000F3D3F"/>
    <w:pPr>
      <w:widowControl w:val="0"/>
    </w:pPr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ming\Documents\&#33258;&#23450;&#20041;%20Office%20&#27169;&#26495;\rup_sr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F519E-B2A3-473B-ACDC-CEE3294F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698</TotalTime>
  <Pages>8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软件需求规约</vt:lpstr>
    </vt:vector>
  </TitlesOfParts>
  <Company>广州悦岩居软件有限公司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需求文档</dc:title>
  <dc:subject>雷霆射击战斗新增需求</dc:subject>
  <dc:creator>zhaoming</dc:creator>
  <cp:keywords/>
  <cp:lastModifiedBy>赵明</cp:lastModifiedBy>
  <cp:revision>146</cp:revision>
  <dcterms:created xsi:type="dcterms:W3CDTF">2016-03-03T02:20:00Z</dcterms:created>
  <dcterms:modified xsi:type="dcterms:W3CDTF">2016-03-07T09:55:00Z</dcterms:modified>
</cp:coreProperties>
</file>