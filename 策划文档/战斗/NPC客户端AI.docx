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13" w:rsidRDefault="000A7437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04B26">
        <w:rPr>
          <w:rFonts w:ascii="Arial" w:hAnsi="Arial" w:hint="eastAsia"/>
        </w:rPr>
        <w:t>&lt;</w:t>
      </w:r>
      <w:r w:rsidR="00004B26">
        <w:rPr>
          <w:rFonts w:ascii="Arial" w:hAnsi="Arial" w:hint="eastAsia"/>
        </w:rPr>
        <w:t>项目名称</w:t>
      </w:r>
      <w:r w:rsidR="00004B2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9E1E13" w:rsidRDefault="000A7437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04B26">
        <w:rPr>
          <w:rFonts w:ascii="Arial" w:hAnsi="Arial" w:hint="eastAsia"/>
        </w:rPr>
        <w:t>设计指南</w:t>
      </w:r>
      <w:r>
        <w:rPr>
          <w:rFonts w:ascii="Arial" w:hAnsi="Arial"/>
        </w:rPr>
        <w:fldChar w:fldCharType="end"/>
      </w:r>
    </w:p>
    <w:p w:rsidR="009E1E13" w:rsidRDefault="009E1E13">
      <w:pPr>
        <w:pStyle w:val="a4"/>
        <w:jc w:val="right"/>
      </w:pPr>
    </w:p>
    <w:p w:rsidR="009E1E13" w:rsidRDefault="000A7437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9E1E13" w:rsidRDefault="009E1E13">
      <w:pPr>
        <w:pStyle w:val="a4"/>
        <w:rPr>
          <w:sz w:val="28"/>
        </w:rPr>
      </w:pPr>
    </w:p>
    <w:p w:rsidR="009E1E13" w:rsidRDefault="009E1E13"/>
    <w:p w:rsidR="009E1E13" w:rsidRDefault="000A7437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9E1E13" w:rsidRDefault="000A7437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 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 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:rsidR="009E1E13" w:rsidRDefault="009E1E13">
      <w:pPr>
        <w:sectPr w:rsidR="009E1E1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1E13" w:rsidRDefault="000A7437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1E13">
        <w:tc>
          <w:tcPr>
            <w:tcW w:w="2304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E1E13" w:rsidRDefault="000A74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E1E13">
        <w:tc>
          <w:tcPr>
            <w:tcW w:w="2304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9E1E13" w:rsidRDefault="000A74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9E1E13"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  <w:tc>
          <w:tcPr>
            <w:tcW w:w="1152" w:type="dxa"/>
          </w:tcPr>
          <w:p w:rsidR="009E1E13" w:rsidRDefault="009E1E13">
            <w:pPr>
              <w:pStyle w:val="Tabletext"/>
            </w:pPr>
          </w:p>
        </w:tc>
        <w:tc>
          <w:tcPr>
            <w:tcW w:w="3744" w:type="dxa"/>
          </w:tcPr>
          <w:p w:rsidR="009E1E13" w:rsidRDefault="009E1E13">
            <w:pPr>
              <w:pStyle w:val="Tabletext"/>
            </w:pPr>
          </w:p>
        </w:tc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</w:tr>
      <w:tr w:rsidR="009E1E13"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  <w:tc>
          <w:tcPr>
            <w:tcW w:w="1152" w:type="dxa"/>
          </w:tcPr>
          <w:p w:rsidR="009E1E13" w:rsidRDefault="009E1E13">
            <w:pPr>
              <w:pStyle w:val="Tabletext"/>
            </w:pPr>
          </w:p>
        </w:tc>
        <w:tc>
          <w:tcPr>
            <w:tcW w:w="3744" w:type="dxa"/>
          </w:tcPr>
          <w:p w:rsidR="009E1E13" w:rsidRDefault="009E1E13">
            <w:pPr>
              <w:pStyle w:val="Tabletext"/>
            </w:pPr>
          </w:p>
        </w:tc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</w:tr>
      <w:tr w:rsidR="009E1E13"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  <w:tc>
          <w:tcPr>
            <w:tcW w:w="1152" w:type="dxa"/>
          </w:tcPr>
          <w:p w:rsidR="009E1E13" w:rsidRDefault="009E1E13">
            <w:pPr>
              <w:pStyle w:val="Tabletext"/>
            </w:pPr>
          </w:p>
        </w:tc>
        <w:tc>
          <w:tcPr>
            <w:tcW w:w="3744" w:type="dxa"/>
          </w:tcPr>
          <w:p w:rsidR="009E1E13" w:rsidRDefault="009E1E13">
            <w:pPr>
              <w:pStyle w:val="Tabletext"/>
            </w:pPr>
          </w:p>
        </w:tc>
        <w:tc>
          <w:tcPr>
            <w:tcW w:w="2304" w:type="dxa"/>
          </w:tcPr>
          <w:p w:rsidR="009E1E13" w:rsidRDefault="009E1E13">
            <w:pPr>
              <w:pStyle w:val="Tabletext"/>
            </w:pPr>
          </w:p>
        </w:tc>
      </w:tr>
    </w:tbl>
    <w:p w:rsidR="009E1E13" w:rsidRDefault="009E1E13"/>
    <w:p w:rsidR="009E1E13" w:rsidRDefault="000A7437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406B0" w:rsidRDefault="000A74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406B0">
        <w:rPr>
          <w:noProof/>
        </w:rPr>
        <w:t>1.</w:t>
      </w:r>
      <w:r w:rsidR="004406B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406B0">
        <w:rPr>
          <w:rFonts w:hint="eastAsia"/>
          <w:noProof/>
        </w:rPr>
        <w:t>简介</w:t>
      </w:r>
      <w:r w:rsidR="004406B0">
        <w:rPr>
          <w:noProof/>
        </w:rPr>
        <w:tab/>
      </w:r>
      <w:r w:rsidR="004406B0">
        <w:rPr>
          <w:noProof/>
        </w:rPr>
        <w:fldChar w:fldCharType="begin"/>
      </w:r>
      <w:r w:rsidR="004406B0">
        <w:rPr>
          <w:noProof/>
        </w:rPr>
        <w:instrText xml:space="preserve"> PAGEREF _Toc414641268 \h </w:instrText>
      </w:r>
      <w:r w:rsidR="004406B0">
        <w:rPr>
          <w:noProof/>
        </w:rPr>
      </w:r>
      <w:r w:rsidR="004406B0">
        <w:rPr>
          <w:noProof/>
        </w:rPr>
        <w:fldChar w:fldCharType="separate"/>
      </w:r>
      <w:r w:rsidR="004406B0">
        <w:rPr>
          <w:noProof/>
        </w:rPr>
        <w:t>4</w:t>
      </w:r>
      <w:r w:rsidR="004406B0"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元素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NPC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AI</w:t>
      </w:r>
      <w:r>
        <w:rPr>
          <w:rFonts w:hint="eastAsia"/>
          <w:noProof/>
        </w:rPr>
        <w:t>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子组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tick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onexit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charevent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行为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DoSkill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ChangeGroup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ChangeGroupPath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CheckValue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BossEnableAI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SearchTarget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SetValue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SetValueRandom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06B0" w:rsidRDefault="004406B0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SetDirection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06B0" w:rsidRDefault="004406B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CallNpcAtArea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06B0" w:rsidRDefault="004406B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CallNpcAtDis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06B0" w:rsidRDefault="004406B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SendAIMsg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406B0" w:rsidRDefault="004406B0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2.4.13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EnumAllNpcInRange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406B0" w:rsidRDefault="004406B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406B0" w:rsidRDefault="004406B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客户端</w:t>
      </w:r>
      <w:r>
        <w:rPr>
          <w:noProof/>
        </w:rPr>
        <w:t>NPCAI</w:t>
      </w:r>
      <w:r>
        <w:rPr>
          <w:rFonts w:hint="eastAsia"/>
          <w:noProof/>
        </w:rPr>
        <w:t>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_Toc414641300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E1E13" w:rsidRDefault="000A7437">
      <w:pPr>
        <w:pStyle w:val="a4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04B26">
        <w:rPr>
          <w:rFonts w:ascii="Arial" w:hAnsi="Arial" w:hint="eastAsia"/>
        </w:rPr>
        <w:t>设计指南</w:t>
      </w:r>
      <w:r>
        <w:rPr>
          <w:rFonts w:ascii="Arial" w:hAnsi="Arial"/>
        </w:rPr>
        <w:fldChar w:fldCharType="end"/>
      </w:r>
    </w:p>
    <w:p w:rsidR="009E1E13" w:rsidRDefault="000A7437">
      <w:pPr>
        <w:pStyle w:val="1"/>
      </w:pPr>
      <w:bookmarkStart w:id="0" w:name="_Toc414641268"/>
      <w:r>
        <w:rPr>
          <w:rFonts w:hint="eastAsia"/>
        </w:rPr>
        <w:t>简介</w:t>
      </w:r>
      <w:bookmarkEnd w:id="0"/>
    </w:p>
    <w:p w:rsidR="001B71CB" w:rsidRPr="001B71CB" w:rsidRDefault="001B71CB" w:rsidP="001B71CB">
      <w:pPr>
        <w:pStyle w:val="a9"/>
      </w:pPr>
      <w:r>
        <w:rPr>
          <w:rFonts w:hint="eastAsia"/>
        </w:rPr>
        <w:t>雷霆射击客户端NPC的AI设计文档。为策划设计普通怪物、精英怪、BOSS的AI提供参考和手册。</w:t>
      </w:r>
    </w:p>
    <w:p w:rsidR="009E1E13" w:rsidRDefault="000A7437">
      <w:pPr>
        <w:pStyle w:val="2"/>
      </w:pPr>
      <w:bookmarkStart w:id="1" w:name="_Toc414641269"/>
      <w:r>
        <w:rPr>
          <w:rFonts w:hint="eastAsia"/>
        </w:rPr>
        <w:t>目的</w:t>
      </w:r>
      <w:bookmarkEnd w:id="1"/>
    </w:p>
    <w:p w:rsidR="001B71CB" w:rsidRDefault="001B71CB" w:rsidP="001B71CB">
      <w:pPr>
        <w:pStyle w:val="a9"/>
      </w:pPr>
      <w:r>
        <w:rPr>
          <w:rFonts w:hint="eastAsia"/>
        </w:rPr>
        <w:t>快速掌握基于XML的NPC AI设计。</w:t>
      </w:r>
    </w:p>
    <w:p w:rsidR="00EB737F" w:rsidRPr="00EB737F" w:rsidRDefault="001B71CB" w:rsidP="001B71CB">
      <w:pPr>
        <w:pStyle w:val="a9"/>
      </w:pPr>
      <w:r>
        <w:rPr>
          <w:rFonts w:hint="eastAsia"/>
        </w:rPr>
        <w:t>NPC AI设计参考文，查找AI设计元素、属性等说明和样例。</w:t>
      </w:r>
    </w:p>
    <w:p w:rsidR="009E1E13" w:rsidRDefault="000A7437">
      <w:pPr>
        <w:pStyle w:val="2"/>
      </w:pPr>
      <w:bookmarkStart w:id="2" w:name="_Toc414641270"/>
      <w:r>
        <w:rPr>
          <w:rFonts w:hint="eastAsia"/>
        </w:rPr>
        <w:t>范围</w:t>
      </w:r>
      <w:bookmarkEnd w:id="2"/>
    </w:p>
    <w:p w:rsidR="00B53F77" w:rsidRPr="00B53F77" w:rsidRDefault="00B53F77" w:rsidP="00B53F77">
      <w:pPr>
        <w:pStyle w:val="a9"/>
      </w:pPr>
      <w:r>
        <w:rPr>
          <w:rFonts w:hint="eastAsia"/>
        </w:rPr>
        <w:t>雷霆射击项目，客户端NPC AI设计。</w:t>
      </w:r>
    </w:p>
    <w:p w:rsidR="009E1E13" w:rsidRDefault="000A7437">
      <w:pPr>
        <w:pStyle w:val="2"/>
      </w:pPr>
      <w:bookmarkStart w:id="3" w:name="_Toc414641271"/>
      <w:r>
        <w:rPr>
          <w:rFonts w:hint="eastAsia"/>
        </w:rPr>
        <w:t>定义、首字母缩写词和缩略语</w:t>
      </w:r>
      <w:bookmarkEnd w:id="3"/>
    </w:p>
    <w:p w:rsidR="00E4485B" w:rsidRDefault="00E4485B" w:rsidP="00E4485B">
      <w:pPr>
        <w:pStyle w:val="a9"/>
      </w:pPr>
      <w:r>
        <w:rPr>
          <w:rFonts w:hint="eastAsia"/>
        </w:rPr>
        <w:t>XML</w:t>
      </w:r>
    </w:p>
    <w:p w:rsidR="00E4485B" w:rsidRDefault="00E4485B" w:rsidP="00E4485B">
      <w:pPr>
        <w:pStyle w:val="a9"/>
      </w:pPr>
      <w:r>
        <w:rPr>
          <w:rFonts w:hint="eastAsia"/>
        </w:rPr>
        <w:t>元素</w:t>
      </w:r>
    </w:p>
    <w:p w:rsidR="00E4485B" w:rsidRDefault="00E4485B" w:rsidP="00E4485B">
      <w:pPr>
        <w:pStyle w:val="a9"/>
      </w:pPr>
      <w:r>
        <w:rPr>
          <w:rFonts w:hint="eastAsia"/>
        </w:rPr>
        <w:t>属性</w:t>
      </w:r>
    </w:p>
    <w:p w:rsidR="00E4485B" w:rsidRDefault="00E4485B" w:rsidP="00E4485B">
      <w:pPr>
        <w:pStyle w:val="a9"/>
      </w:pPr>
      <w:r>
        <w:rPr>
          <w:rFonts w:hint="eastAsia"/>
        </w:rPr>
        <w:t>事件</w:t>
      </w:r>
    </w:p>
    <w:p w:rsidR="00E4485B" w:rsidRPr="00E4485B" w:rsidRDefault="00E4485B" w:rsidP="00E4485B">
      <w:pPr>
        <w:pStyle w:val="a9"/>
      </w:pPr>
      <w:r>
        <w:rPr>
          <w:rFonts w:hint="eastAsia"/>
        </w:rPr>
        <w:t>行为</w:t>
      </w:r>
    </w:p>
    <w:p w:rsidR="009E1E13" w:rsidRDefault="000A7437">
      <w:pPr>
        <w:pStyle w:val="2"/>
      </w:pPr>
      <w:bookmarkStart w:id="4" w:name="_Toc414641272"/>
      <w:r>
        <w:rPr>
          <w:rFonts w:hint="eastAsia"/>
        </w:rPr>
        <w:t>参考资料</w:t>
      </w:r>
      <w:bookmarkEnd w:id="4"/>
    </w:p>
    <w:p w:rsidR="000F1CA5" w:rsidRDefault="000F1CA5" w:rsidP="000F1CA5">
      <w:pPr>
        <w:pStyle w:val="a9"/>
      </w:pPr>
      <w:r>
        <w:rPr>
          <w:rFonts w:hint="eastAsia"/>
        </w:rPr>
        <w:t>参考文档</w:t>
      </w:r>
    </w:p>
    <w:p w:rsidR="000F1CA5" w:rsidRDefault="00E07E76" w:rsidP="000F1CA5">
      <w:pPr>
        <w:pStyle w:val="a9"/>
      </w:pPr>
      <w:r>
        <w:rPr>
          <w:rFonts w:hint="eastAsia"/>
        </w:rPr>
        <w:t>xxx</w:t>
      </w:r>
      <w:r w:rsidR="000F1CA5">
        <w:rPr>
          <w:rFonts w:hint="eastAsia"/>
        </w:rPr>
        <w:t>.doc</w:t>
      </w:r>
    </w:p>
    <w:p w:rsidR="000F1CA5" w:rsidRDefault="000F1CA5" w:rsidP="000F1CA5">
      <w:pPr>
        <w:pStyle w:val="a9"/>
      </w:pPr>
      <w:r>
        <w:rPr>
          <w:rFonts w:hint="eastAsia"/>
        </w:rPr>
        <w:t>xxx.xlsx</w:t>
      </w:r>
    </w:p>
    <w:p w:rsidR="000F1CA5" w:rsidRPr="000F1CA5" w:rsidRDefault="000F1CA5" w:rsidP="00E07E76">
      <w:pPr>
        <w:pStyle w:val="a9"/>
      </w:pPr>
      <w:r>
        <w:rPr>
          <w:rFonts w:hint="eastAsia"/>
        </w:rPr>
        <w:t>xxx.xml</w:t>
      </w:r>
    </w:p>
    <w:p w:rsidR="009E1E13" w:rsidRDefault="000A7437">
      <w:pPr>
        <w:pStyle w:val="2"/>
      </w:pPr>
      <w:bookmarkStart w:id="5" w:name="_Toc414641273"/>
      <w:r>
        <w:rPr>
          <w:rFonts w:hint="eastAsia"/>
        </w:rPr>
        <w:t>概述</w:t>
      </w:r>
      <w:bookmarkEnd w:id="5"/>
    </w:p>
    <w:p w:rsidR="00EB737F" w:rsidRDefault="00EB737F" w:rsidP="00EB737F">
      <w:pPr>
        <w:pStyle w:val="a9"/>
        <w:rPr>
          <w:rFonts w:hint="eastAsia"/>
        </w:rPr>
      </w:pPr>
      <w:r>
        <w:rPr>
          <w:rFonts w:hint="eastAsia"/>
        </w:rPr>
        <w:t>概述，</w:t>
      </w:r>
      <w:r w:rsidR="00E07E76">
        <w:rPr>
          <w:rFonts w:hint="eastAsia"/>
        </w:rPr>
        <w:t>其它部分所包含的内容，</w:t>
      </w:r>
      <w:r>
        <w:rPr>
          <w:rFonts w:hint="eastAsia"/>
        </w:rPr>
        <w:t>解释文档的组织方式，酱紫还是娘子</w:t>
      </w:r>
      <w:r w:rsidR="00E07E76">
        <w:rPr>
          <w:rFonts w:hint="eastAsia"/>
        </w:rPr>
        <w:t>,</w:t>
      </w:r>
    </w:p>
    <w:p w:rsidR="00C47A49" w:rsidRDefault="00C47A49" w:rsidP="00EB737F">
      <w:pPr>
        <w:pStyle w:val="a9"/>
        <w:rPr>
          <w:rFonts w:hint="eastAsia"/>
        </w:rPr>
      </w:pPr>
      <w:r>
        <w:rPr>
          <w:rFonts w:hint="eastAsia"/>
        </w:rPr>
        <w:t>角色技能</w:t>
      </w:r>
    </w:p>
    <w:p w:rsidR="006C4F0F" w:rsidRDefault="006C4F0F" w:rsidP="00724AA2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技能设计</w:t>
      </w:r>
    </w:p>
    <w:p w:rsidR="006C4F0F" w:rsidRDefault="006C4F0F" w:rsidP="00724AA2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技能编辑器配置</w:t>
      </w:r>
    </w:p>
    <w:p w:rsidR="008B4817" w:rsidRDefault="008B4817" w:rsidP="008B4817">
      <w:pPr>
        <w:pStyle w:val="a9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技能施放</w:t>
      </w:r>
      <w:r w:rsidR="00D742E1">
        <w:rPr>
          <w:rFonts w:hint="eastAsia"/>
        </w:rPr>
        <w:t>(动作+特效</w:t>
      </w:r>
      <w:bookmarkStart w:id="6" w:name="_GoBack"/>
      <w:bookmarkEnd w:id="6"/>
      <w:r w:rsidR="00D742E1">
        <w:rPr>
          <w:rFonts w:hint="eastAsia"/>
        </w:rPr>
        <w:t>)</w:t>
      </w:r>
    </w:p>
    <w:p w:rsidR="008B4817" w:rsidRDefault="008B4817" w:rsidP="008B4817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近战</w:t>
      </w:r>
    </w:p>
    <w:p w:rsidR="008B4817" w:rsidRDefault="008B4817" w:rsidP="008B4817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通道</w:t>
      </w:r>
    </w:p>
    <w:p w:rsidR="008B4817" w:rsidRDefault="008B4817" w:rsidP="008B4817">
      <w:pPr>
        <w:pStyle w:val="a9"/>
        <w:numPr>
          <w:ilvl w:val="3"/>
          <w:numId w:val="33"/>
        </w:numPr>
        <w:rPr>
          <w:rFonts w:hint="eastAsia"/>
        </w:rPr>
      </w:pPr>
      <w:r>
        <w:rPr>
          <w:rFonts w:hint="eastAsia"/>
        </w:rPr>
        <w:t>瞬发</w:t>
      </w:r>
    </w:p>
    <w:p w:rsidR="008B4817" w:rsidRDefault="008B4817" w:rsidP="008B4817">
      <w:pPr>
        <w:pStyle w:val="a9"/>
        <w:numPr>
          <w:ilvl w:val="3"/>
          <w:numId w:val="33"/>
        </w:numPr>
        <w:rPr>
          <w:rFonts w:hint="eastAsia"/>
        </w:rPr>
      </w:pPr>
      <w:r>
        <w:rPr>
          <w:rFonts w:hint="eastAsia"/>
        </w:rPr>
        <w:t>吟唱</w:t>
      </w:r>
    </w:p>
    <w:p w:rsidR="008B4817" w:rsidRDefault="008B4817" w:rsidP="008B4817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子弹</w:t>
      </w:r>
    </w:p>
    <w:p w:rsidR="008B4817" w:rsidRDefault="008B4817" w:rsidP="008B4817">
      <w:pPr>
        <w:pStyle w:val="a9"/>
        <w:numPr>
          <w:ilvl w:val="3"/>
          <w:numId w:val="33"/>
        </w:numPr>
        <w:rPr>
          <w:rFonts w:hint="eastAsia"/>
        </w:rPr>
      </w:pPr>
      <w:r>
        <w:rPr>
          <w:rFonts w:hint="eastAsia"/>
        </w:rPr>
        <w:t>瞬发</w:t>
      </w:r>
    </w:p>
    <w:p w:rsidR="008B4817" w:rsidRDefault="008B4817" w:rsidP="008B4817">
      <w:pPr>
        <w:pStyle w:val="a9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魔法</w:t>
      </w:r>
    </w:p>
    <w:p w:rsidR="008B4817" w:rsidRDefault="008B4817" w:rsidP="008B4817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召唤</w:t>
      </w:r>
    </w:p>
    <w:p w:rsidR="008B4817" w:rsidRDefault="008B4817" w:rsidP="008B4817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lastRenderedPageBreak/>
        <w:t>伤害</w:t>
      </w:r>
    </w:p>
    <w:p w:rsidR="008B4817" w:rsidRDefault="008B4817" w:rsidP="008B4817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控制</w:t>
      </w:r>
    </w:p>
    <w:p w:rsidR="008B4817" w:rsidRDefault="008B4817" w:rsidP="008B4817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属性加成</w:t>
      </w:r>
    </w:p>
    <w:p w:rsidR="006C4F0F" w:rsidRDefault="006C4F0F" w:rsidP="00724AA2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客户端技能AI，AIConfig.XML</w:t>
      </w:r>
    </w:p>
    <w:p w:rsidR="006C4F0F" w:rsidRPr="006C4F0F" w:rsidRDefault="006C4F0F" w:rsidP="00724AA2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服务器技能AI</w:t>
      </w:r>
    </w:p>
    <w:p w:rsidR="00C47A49" w:rsidRDefault="005D4B04" w:rsidP="00724AA2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获得，</w:t>
      </w:r>
      <w:r w:rsidR="00C47A49">
        <w:rPr>
          <w:rFonts w:hint="eastAsia"/>
        </w:rPr>
        <w:t>scenes_skill.xlsx</w:t>
      </w:r>
      <w:r w:rsidR="00835F23">
        <w:rPr>
          <w:rFonts w:hint="eastAsia"/>
        </w:rPr>
        <w:t xml:space="preserve"> 配置投放</w:t>
      </w:r>
    </w:p>
    <w:p w:rsidR="005D4B04" w:rsidRDefault="005D4B04" w:rsidP="00724AA2">
      <w:pPr>
        <w:pStyle w:val="a9"/>
        <w:numPr>
          <w:ilvl w:val="0"/>
          <w:numId w:val="33"/>
        </w:numPr>
        <w:jc w:val="both"/>
        <w:rPr>
          <w:rFonts w:hint="eastAsia"/>
        </w:rPr>
      </w:pPr>
      <w:r>
        <w:rPr>
          <w:rFonts w:hint="eastAsia"/>
        </w:rPr>
        <w:t>面板显示</w:t>
      </w:r>
      <w:r w:rsidR="00C91402">
        <w:rPr>
          <w:rFonts w:hint="eastAsia"/>
        </w:rPr>
        <w:t xml:space="preserve"> skillview.xlsx 技能面板</w:t>
      </w:r>
    </w:p>
    <w:p w:rsidR="005D4B04" w:rsidRDefault="005D4B04" w:rsidP="00724AA2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升级</w:t>
      </w:r>
    </w:p>
    <w:p w:rsidR="00C91402" w:rsidRDefault="00C91402" w:rsidP="00724AA2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配置技能的升级技能</w:t>
      </w:r>
      <w:r w:rsidR="005C5303">
        <w:rPr>
          <w:rFonts w:hint="eastAsia"/>
        </w:rPr>
        <w:t xml:space="preserve"> </w:t>
      </w:r>
      <w:r w:rsidR="005C5303" w:rsidRPr="005C5303">
        <w:t>skill_upgrade_config</w:t>
      </w:r>
      <w:r w:rsidR="00E75B73">
        <w:rPr>
          <w:rFonts w:hint="eastAsia"/>
        </w:rPr>
        <w:t>.xlsx</w:t>
      </w:r>
    </w:p>
    <w:p w:rsidR="00C91402" w:rsidRDefault="00C91402" w:rsidP="00724AA2">
      <w:pPr>
        <w:pStyle w:val="a9"/>
        <w:numPr>
          <w:ilvl w:val="2"/>
          <w:numId w:val="33"/>
        </w:numPr>
        <w:rPr>
          <w:rFonts w:hint="eastAsia"/>
        </w:rPr>
      </w:pPr>
      <w:r>
        <w:rPr>
          <w:rFonts w:hint="eastAsia"/>
        </w:rPr>
        <w:t>配置升级技能数值</w:t>
      </w:r>
      <w:r w:rsidR="005C5303">
        <w:rPr>
          <w:rFonts w:hint="eastAsia"/>
        </w:rPr>
        <w:t xml:space="preserve"> </w:t>
      </w:r>
      <w:r w:rsidR="005C5303" w:rsidRPr="005C5303">
        <w:t>magic_counts</w:t>
      </w:r>
      <w:r w:rsidR="00E75B73">
        <w:rPr>
          <w:rFonts w:hint="eastAsia"/>
        </w:rPr>
        <w:t>.xlsx</w:t>
      </w:r>
    </w:p>
    <w:p w:rsidR="00A543E6" w:rsidRDefault="00A543E6" w:rsidP="00A543E6">
      <w:pPr>
        <w:pStyle w:val="a9"/>
        <w:rPr>
          <w:rFonts w:hint="eastAsia"/>
        </w:rPr>
      </w:pPr>
      <w:r>
        <w:rPr>
          <w:rFonts w:hint="eastAsia"/>
        </w:rPr>
        <w:t>召唤连弩</w:t>
      </w:r>
    </w:p>
    <w:p w:rsidR="00A543E6" w:rsidRDefault="00A543E6" w:rsidP="00A543E6">
      <w:pPr>
        <w:pStyle w:val="a9"/>
        <w:rPr>
          <w:rFonts w:hint="eastAsia"/>
        </w:rPr>
      </w:pPr>
      <w:r>
        <w:rPr>
          <w:rFonts w:hint="eastAsia"/>
        </w:rPr>
        <w:tab/>
        <w:t>技能编辑器</w:t>
      </w:r>
      <w:r>
        <w:rPr>
          <w:rFonts w:hint="eastAsia"/>
        </w:rPr>
        <w:tab/>
        <w:t>召唤技能，魔法-召唤NPC，参数NPC+技能</w:t>
      </w:r>
    </w:p>
    <w:p w:rsidR="00A543E6" w:rsidRDefault="00A543E6" w:rsidP="00A543E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召唤NPC的技能</w:t>
      </w:r>
    </w:p>
    <w:p w:rsidR="00A543E6" w:rsidRDefault="00A543E6" w:rsidP="00A543E6">
      <w:pPr>
        <w:pStyle w:val="a9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NPCCconfig</w:t>
      </w:r>
      <w:proofErr w:type="spellEnd"/>
      <w:r>
        <w:rPr>
          <w:rFonts w:hint="eastAsia"/>
        </w:rPr>
        <w:tab/>
        <w:t>配置召唤NPC，模型动作（技能以技能编辑器优先，配置表中无效？）</w:t>
      </w:r>
    </w:p>
    <w:p w:rsidR="00A543E6" w:rsidRPr="00A543E6" w:rsidRDefault="00A543E6" w:rsidP="00A543E6">
      <w:pPr>
        <w:pStyle w:val="a9"/>
        <w:rPr>
          <w:rFonts w:hint="eastAsia"/>
        </w:rPr>
      </w:pPr>
      <w:r>
        <w:rPr>
          <w:rFonts w:hint="eastAsia"/>
        </w:rPr>
        <w:tab/>
        <w:t>AIConfig.</w:t>
      </w:r>
      <w:r w:rsidR="00F07C55">
        <w:rPr>
          <w:rFonts w:hint="eastAsia"/>
        </w:rPr>
        <w:t>xml</w:t>
      </w:r>
      <w:r w:rsidR="00F07C55">
        <w:rPr>
          <w:rFonts w:hint="eastAsia"/>
        </w:rPr>
        <w:tab/>
        <w:t>配置召唤NPCAI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543E6" w:rsidRDefault="00A543E6" w:rsidP="00A543E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7A49" w:rsidRPr="00EB737F" w:rsidRDefault="00C47A49" w:rsidP="00EB737F">
      <w:pPr>
        <w:pStyle w:val="a9"/>
      </w:pPr>
      <w:r>
        <w:rPr>
          <w:rFonts w:hint="eastAsia"/>
        </w:rPr>
        <w:t>枪械技能</w:t>
      </w:r>
    </w:p>
    <w:p w:rsidR="00BE3535" w:rsidRDefault="00BE3535" w:rsidP="00342FB3">
      <w:pPr>
        <w:pStyle w:val="1"/>
      </w:pPr>
      <w:bookmarkStart w:id="7" w:name="_Toc414641274"/>
      <w:r>
        <w:rPr>
          <w:rFonts w:hint="eastAsia"/>
        </w:rPr>
        <w:t>结构</w:t>
      </w:r>
    </w:p>
    <w:p w:rsidR="00BE3535" w:rsidRDefault="00664AEB" w:rsidP="00BE3535">
      <w:proofErr w:type="spellStart"/>
      <w:r>
        <w:rPr>
          <w:rFonts w:hint="eastAsia"/>
        </w:rPr>
        <w:t>NPCConfig</w:t>
      </w:r>
      <w:proofErr w:type="spellEnd"/>
      <w:r>
        <w:rPr>
          <w:rFonts w:hint="eastAsia"/>
        </w:rPr>
        <w:t>表配置</w:t>
      </w:r>
    </w:p>
    <w:p w:rsidR="00664AEB" w:rsidRPr="00BE3535" w:rsidRDefault="00664AEB" w:rsidP="00BE3535">
      <w:r>
        <w:rPr>
          <w:rFonts w:hint="eastAsia"/>
        </w:rPr>
        <w:t>当客户端副本NPC创建，调用该NPC的AI</w:t>
      </w:r>
    </w:p>
    <w:p w:rsidR="009E1E13" w:rsidRPr="00342FB3" w:rsidRDefault="00F94A2C" w:rsidP="00342FB3">
      <w:pPr>
        <w:pStyle w:val="1"/>
      </w:pPr>
      <w:r>
        <w:rPr>
          <w:rFonts w:hint="eastAsia"/>
        </w:rPr>
        <w:t>元素</w:t>
      </w:r>
      <w:bookmarkEnd w:id="7"/>
    </w:p>
    <w:p w:rsidR="00C0672A" w:rsidRDefault="00D41B31" w:rsidP="00C0672A">
      <w:pPr>
        <w:pStyle w:val="2"/>
      </w:pPr>
      <w:bookmarkStart w:id="8" w:name="_Toc414641275"/>
      <w:r>
        <w:rPr>
          <w:rFonts w:hint="eastAsia"/>
        </w:rPr>
        <w:t>NPC</w:t>
      </w:r>
      <w:bookmarkEnd w:id="8"/>
      <w:r>
        <w:rPr>
          <w:rFonts w:hint="eastAsia"/>
        </w:rPr>
        <w:t xml:space="preserve"> </w:t>
      </w:r>
    </w:p>
    <w:p w:rsidR="00D41B31" w:rsidRPr="00D41B31" w:rsidRDefault="00D41B31" w:rsidP="005C555A">
      <w:pPr>
        <w:pStyle w:val="a9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npc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&gt;</w:t>
      </w:r>
    </w:p>
    <w:p w:rsidR="00C0672A" w:rsidRDefault="00C0672A" w:rsidP="00C0672A">
      <w:pPr>
        <w:pStyle w:val="2"/>
      </w:pPr>
      <w:bookmarkStart w:id="9" w:name="_Toc414641276"/>
      <w:r>
        <w:rPr>
          <w:rFonts w:hint="eastAsia"/>
        </w:rPr>
        <w:t>AI</w:t>
      </w:r>
      <w:r w:rsidR="00845161">
        <w:rPr>
          <w:rFonts w:hint="eastAsia"/>
        </w:rPr>
        <w:t>组</w:t>
      </w:r>
      <w:bookmarkEnd w:id="9"/>
    </w:p>
    <w:p w:rsidR="00845161" w:rsidRDefault="00845161" w:rsidP="005C555A">
      <w:pPr>
        <w:pStyle w:val="a9"/>
      </w:pPr>
      <w:r>
        <w:rPr>
          <w:rFonts w:hint="eastAsia"/>
        </w:rPr>
        <w:t>&lt;</w:t>
      </w: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>&gt;&lt;/group&gt;</w:t>
      </w:r>
    </w:p>
    <w:p w:rsidR="007C60E4" w:rsidRDefault="007C60E4" w:rsidP="007C60E4">
      <w:pPr>
        <w:pStyle w:val="3"/>
      </w:pPr>
      <w:bookmarkStart w:id="10" w:name="_Toc414641277"/>
      <w:r>
        <w:rPr>
          <w:rFonts w:hint="eastAsia"/>
        </w:rPr>
        <w:t>根</w:t>
      </w:r>
      <w:bookmarkEnd w:id="10"/>
    </w:p>
    <w:p w:rsidR="007C60E4" w:rsidRPr="007C60E4" w:rsidRDefault="007C60E4" w:rsidP="007C60E4">
      <w:pPr>
        <w:pStyle w:val="a9"/>
      </w:pPr>
      <w:r w:rsidRPr="00011D65">
        <w:t>&lt;</w:t>
      </w:r>
      <w:proofErr w:type="spellStart"/>
      <w:r w:rsidRPr="00011D65">
        <w:t>npc</w:t>
      </w:r>
      <w:proofErr w:type="spellEnd"/>
      <w:r w:rsidRPr="00011D65">
        <w:t xml:space="preserve"> id="*"&gt;相当于根AI组</w:t>
      </w:r>
    </w:p>
    <w:p w:rsidR="007C60E4" w:rsidRDefault="00305451" w:rsidP="007C60E4">
      <w:pPr>
        <w:pStyle w:val="3"/>
      </w:pPr>
      <w:bookmarkStart w:id="11" w:name="_Toc414641278"/>
      <w:r>
        <w:rPr>
          <w:rFonts w:hint="eastAsia"/>
        </w:rPr>
        <w:t>子组</w:t>
      </w:r>
      <w:bookmarkEnd w:id="11"/>
    </w:p>
    <w:p w:rsidR="00011D65" w:rsidRDefault="00011D65" w:rsidP="00011D65">
      <w:pPr>
        <w:pStyle w:val="a9"/>
      </w:pPr>
      <w:r w:rsidRPr="00011D65">
        <w:t>AI组,一个AI组下面可以有多个子AI组</w:t>
      </w:r>
      <w:r>
        <w:rPr>
          <w:rFonts w:hint="eastAsia"/>
        </w:rPr>
        <w:t>。，</w:t>
      </w:r>
      <w:r w:rsidRPr="00011D65">
        <w:t>子组的ID从0开始自动按顺序排列</w:t>
      </w:r>
      <w:r>
        <w:rPr>
          <w:rFonts w:hint="eastAsia"/>
        </w:rPr>
        <w:t>，</w:t>
      </w:r>
      <w:r w:rsidRPr="00011D65">
        <w:t>只有当处于一个AI组下时</w:t>
      </w:r>
      <w:r>
        <w:rPr>
          <w:rFonts w:hint="eastAsia"/>
        </w:rPr>
        <w:t>，</w:t>
      </w:r>
      <w:r w:rsidRPr="00011D65">
        <w:t>其中的事件才会起作用</w:t>
      </w:r>
      <w:r>
        <w:rPr>
          <w:rFonts w:hint="eastAsia"/>
        </w:rPr>
        <w:t>。</w:t>
      </w:r>
      <w:r w:rsidRPr="00011D65">
        <w:t>在一个组的子组下时,也视为同时</w:t>
      </w:r>
      <w:proofErr w:type="gramStart"/>
      <w:r w:rsidRPr="00011D65">
        <w:t>在此组</w:t>
      </w:r>
      <w:proofErr w:type="gramEnd"/>
      <w:r w:rsidRPr="00011D65">
        <w:t>下</w:t>
      </w:r>
      <w:r>
        <w:rPr>
          <w:rFonts w:hint="eastAsia"/>
        </w:rPr>
        <w:t>。</w:t>
      </w:r>
      <w:r w:rsidRPr="00011D65">
        <w:t>当</w:t>
      </w:r>
      <w:proofErr w:type="spellStart"/>
      <w:r w:rsidRPr="00011D65">
        <w:t>npc</w:t>
      </w:r>
      <w:proofErr w:type="spellEnd"/>
      <w:r w:rsidRPr="00011D65">
        <w:t>的AI启动时会自动进入0号子组的0号子组...直到没有子组为止</w:t>
      </w:r>
      <w:r>
        <w:rPr>
          <w:rFonts w:hint="eastAsia"/>
        </w:rPr>
        <w:t>。</w:t>
      </w:r>
    </w:p>
    <w:p w:rsidR="00305451" w:rsidRDefault="00305451" w:rsidP="00011D65">
      <w:pPr>
        <w:pStyle w:val="a9"/>
      </w:pPr>
      <w:r>
        <w:rPr>
          <w:rFonts w:hint="eastAsia"/>
        </w:rPr>
        <w:t>子组可以嵌套</w:t>
      </w:r>
    </w:p>
    <w:p w:rsidR="00011D65" w:rsidRPr="00011D65" w:rsidRDefault="00011D65" w:rsidP="00011D65">
      <w:pPr>
        <w:pStyle w:val="a9"/>
      </w:pPr>
    </w:p>
    <w:p w:rsidR="00C0672A" w:rsidRDefault="00B65CA9" w:rsidP="00C0672A">
      <w:pPr>
        <w:pStyle w:val="2"/>
      </w:pPr>
      <w:bookmarkStart w:id="12" w:name="_Toc414641279"/>
      <w:r>
        <w:rPr>
          <w:rFonts w:hint="eastAsia"/>
        </w:rPr>
        <w:t>事件</w:t>
      </w:r>
      <w:bookmarkEnd w:id="12"/>
    </w:p>
    <w:p w:rsidR="00F2462B" w:rsidRDefault="00F2462B" w:rsidP="00F2462B">
      <w:pPr>
        <w:pStyle w:val="a9"/>
      </w:pPr>
      <w:r>
        <w:rPr>
          <w:rFonts w:hint="eastAsia"/>
        </w:rPr>
        <w:t>&lt;</w:t>
      </w:r>
      <w:proofErr w:type="gramStart"/>
      <w:r>
        <w:rPr>
          <w:rFonts w:hint="eastAsia"/>
        </w:rPr>
        <w:t>event</w:t>
      </w:r>
      <w:proofErr w:type="gramEnd"/>
      <w:r>
        <w:rPr>
          <w:rFonts w:hint="eastAsia"/>
        </w:rPr>
        <w:t>&gt;&lt;/event&gt;</w:t>
      </w:r>
    </w:p>
    <w:p w:rsidR="00C0672A" w:rsidRDefault="00041A16" w:rsidP="00F2462B">
      <w:pPr>
        <w:pStyle w:val="a9"/>
      </w:pPr>
      <w:r>
        <w:rPr>
          <w:rFonts w:hint="eastAsia"/>
        </w:rPr>
        <w:lastRenderedPageBreak/>
        <w:t>在一定条件下触发，触发后可</w:t>
      </w:r>
      <w:r w:rsidR="00C836DD">
        <w:rPr>
          <w:rFonts w:hint="eastAsia"/>
        </w:rPr>
        <w:t>执行该事件内的</w:t>
      </w:r>
      <w:r>
        <w:rPr>
          <w:rFonts w:hint="eastAsia"/>
        </w:rPr>
        <w:t>action</w:t>
      </w:r>
      <w:r w:rsidR="00B84DF2">
        <w:rPr>
          <w:rFonts w:hint="eastAsia"/>
        </w:rPr>
        <w:t>。事件必须提供参数，可提供1-3个参数：</w:t>
      </w:r>
    </w:p>
    <w:p w:rsidR="00B84DF2" w:rsidRPr="00B84DF2" w:rsidRDefault="00B84DF2" w:rsidP="00F2462B">
      <w:pPr>
        <w:pStyle w:val="a9"/>
        <w:rPr>
          <w:rStyle w:val="af1"/>
        </w:rPr>
      </w:pPr>
      <w:r w:rsidRPr="00B84DF2">
        <w:rPr>
          <w:rStyle w:val="af1"/>
          <w:rFonts w:hint="eastAsia"/>
        </w:rPr>
        <w:t>必要参数</w:t>
      </w:r>
    </w:p>
    <w:p w:rsidR="00D67C13" w:rsidRDefault="00B84DF2" w:rsidP="00F2462B">
      <w:pPr>
        <w:pStyle w:val="a9"/>
      </w:pPr>
      <w:r>
        <w:t>type</w:t>
      </w:r>
      <w:r>
        <w:rPr>
          <w:rFonts w:hint="eastAsia"/>
        </w:rPr>
        <w:t xml:space="preserve"> 事件触发类型，该参数必须提供。</w:t>
      </w:r>
      <w:r w:rsidR="00D67C13">
        <w:rPr>
          <w:rFonts w:hint="eastAsia"/>
        </w:rPr>
        <w:t>目前支持四种类型：</w:t>
      </w:r>
    </w:p>
    <w:p w:rsidR="00004C5C" w:rsidRDefault="00D953E1" w:rsidP="00004C5C">
      <w:pPr>
        <w:pStyle w:val="3"/>
      </w:pPr>
      <w:bookmarkStart w:id="13" w:name="_Toc414641280"/>
      <w:proofErr w:type="gramStart"/>
      <w:r>
        <w:rPr>
          <w:rFonts w:hint="eastAsia"/>
        </w:rPr>
        <w:t>tick</w:t>
      </w:r>
      <w:bookmarkEnd w:id="13"/>
      <w:proofErr w:type="gramEnd"/>
    </w:p>
    <w:p w:rsidR="00D67C13" w:rsidRDefault="00F5482E" w:rsidP="00004C5C">
      <w:pPr>
        <w:pStyle w:val="a9"/>
      </w:pPr>
      <w:r w:rsidRPr="00F5482E">
        <w:rPr>
          <w:rFonts w:hint="eastAsia"/>
        </w:rPr>
        <w:t>每隔一定毫秒数触发一次</w:t>
      </w:r>
      <w:r w:rsidR="004406B0">
        <w:rPr>
          <w:rFonts w:hint="eastAsia"/>
        </w:rPr>
        <w:t>。</w:t>
      </w:r>
    </w:p>
    <w:p w:rsidR="004406B0" w:rsidRPr="004406B0" w:rsidRDefault="004406B0" w:rsidP="00004C5C">
      <w:pPr>
        <w:pStyle w:val="a9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的</w:t>
      </w:r>
    </w:p>
    <w:p w:rsidR="00004C5C" w:rsidRDefault="00D953E1" w:rsidP="00004C5C">
      <w:pPr>
        <w:pStyle w:val="3"/>
      </w:pPr>
      <w:bookmarkStart w:id="14" w:name="_Toc414641281"/>
      <w:proofErr w:type="spellStart"/>
      <w:proofErr w:type="gramStart"/>
      <w:r w:rsidRPr="00D953E1">
        <w:t>onenter</w:t>
      </w:r>
      <w:bookmarkEnd w:id="14"/>
      <w:proofErr w:type="spellEnd"/>
      <w:proofErr w:type="gramEnd"/>
    </w:p>
    <w:p w:rsidR="00D67C13" w:rsidRDefault="00F5482E" w:rsidP="00004C5C">
      <w:pPr>
        <w:pStyle w:val="a9"/>
      </w:pPr>
      <w:r w:rsidRPr="00F5482E">
        <w:rPr>
          <w:rFonts w:hint="eastAsia"/>
        </w:rPr>
        <w:t>在进入本AI组时触发</w:t>
      </w:r>
    </w:p>
    <w:p w:rsidR="00004C5C" w:rsidRDefault="00D953E1" w:rsidP="00004C5C">
      <w:pPr>
        <w:pStyle w:val="3"/>
      </w:pPr>
      <w:bookmarkStart w:id="15" w:name="_Toc414641282"/>
      <w:proofErr w:type="spellStart"/>
      <w:proofErr w:type="gramStart"/>
      <w:r w:rsidRPr="00D953E1">
        <w:t>onexit</w:t>
      </w:r>
      <w:bookmarkEnd w:id="15"/>
      <w:proofErr w:type="spellEnd"/>
      <w:proofErr w:type="gramEnd"/>
    </w:p>
    <w:p w:rsidR="00D67C13" w:rsidRDefault="00F5482E" w:rsidP="00004C5C">
      <w:pPr>
        <w:pStyle w:val="a9"/>
      </w:pPr>
      <w:r w:rsidRPr="00F5482E">
        <w:rPr>
          <w:rFonts w:hint="eastAsia"/>
        </w:rPr>
        <w:t>在退出本AI组时触发</w:t>
      </w:r>
    </w:p>
    <w:p w:rsidR="00004C5C" w:rsidRDefault="00D953E1" w:rsidP="00004C5C">
      <w:pPr>
        <w:pStyle w:val="3"/>
      </w:pPr>
      <w:bookmarkStart w:id="16" w:name="_Toc414641283"/>
      <w:proofErr w:type="spellStart"/>
      <w:proofErr w:type="gramStart"/>
      <w:r w:rsidRPr="00D953E1">
        <w:t>charevent</w:t>
      </w:r>
      <w:bookmarkEnd w:id="16"/>
      <w:proofErr w:type="spellEnd"/>
      <w:proofErr w:type="gramEnd"/>
    </w:p>
    <w:p w:rsidR="00B84DF2" w:rsidRDefault="00057E85" w:rsidP="009E431D">
      <w:pPr>
        <w:pStyle w:val="a9"/>
      </w:pPr>
      <w:r w:rsidRPr="00057E85">
        <w:rPr>
          <w:rFonts w:hint="eastAsia"/>
        </w:rPr>
        <w:t>角色事件,一般由程序触发</w:t>
      </w:r>
    </w:p>
    <w:p w:rsidR="004314EF" w:rsidRDefault="004314EF" w:rsidP="00F2462B">
      <w:pPr>
        <w:pStyle w:val="a9"/>
      </w:pPr>
      <w:r>
        <w:rPr>
          <w:rFonts w:hint="eastAsia"/>
        </w:rPr>
        <w:t>值参数</w:t>
      </w:r>
    </w:p>
    <w:p w:rsidR="00F2462B" w:rsidRDefault="004314EF" w:rsidP="004314EF">
      <w:pPr>
        <w:pStyle w:val="a9"/>
        <w:ind w:leftChars="460" w:left="920"/>
        <w:rPr>
          <w:rStyle w:val="af1"/>
        </w:rPr>
      </w:pPr>
      <w:proofErr w:type="gramStart"/>
      <w:r w:rsidRPr="004314EF">
        <w:rPr>
          <w:rStyle w:val="af1"/>
        </w:rPr>
        <w:t>interval</w:t>
      </w:r>
      <w:proofErr w:type="gramEnd"/>
    </w:p>
    <w:p w:rsidR="00581889" w:rsidRPr="00581889" w:rsidRDefault="00581889" w:rsidP="004314EF">
      <w:pPr>
        <w:pStyle w:val="a9"/>
        <w:ind w:leftChars="460" w:left="920"/>
        <w:rPr>
          <w:bCs/>
        </w:rPr>
      </w:pPr>
      <w:r w:rsidRPr="00581889">
        <w:rPr>
          <w:rFonts w:hint="eastAsia"/>
          <w:bCs/>
        </w:rPr>
        <w:t>触发的间隔</w:t>
      </w:r>
      <w:r>
        <w:rPr>
          <w:rFonts w:hint="eastAsia"/>
          <w:bCs/>
        </w:rPr>
        <w:t>，当type参数值为tick时需要配置该参数。</w:t>
      </w:r>
    </w:p>
    <w:p w:rsidR="00F2462B" w:rsidRPr="00581889" w:rsidRDefault="004314EF" w:rsidP="004314EF">
      <w:pPr>
        <w:pStyle w:val="a9"/>
        <w:ind w:leftChars="460" w:left="920"/>
        <w:rPr>
          <w:b/>
        </w:rPr>
      </w:pPr>
      <w:proofErr w:type="gramStart"/>
      <w:r w:rsidRPr="00581889">
        <w:rPr>
          <w:b/>
        </w:rPr>
        <w:t>instantly</w:t>
      </w:r>
      <w:proofErr w:type="gramEnd"/>
    </w:p>
    <w:p w:rsidR="00581889" w:rsidRPr="00581889" w:rsidRDefault="007A1A78" w:rsidP="004314EF">
      <w:pPr>
        <w:pStyle w:val="a9"/>
        <w:ind w:leftChars="460" w:left="920"/>
        <w:rPr>
          <w:bCs/>
        </w:rPr>
      </w:pPr>
      <w:r w:rsidRPr="007A1A78">
        <w:rPr>
          <w:rFonts w:hint="eastAsia"/>
          <w:bCs/>
        </w:rPr>
        <w:t>为1时会在事件启动时立即触发一次,默认为0</w:t>
      </w:r>
      <w:r>
        <w:rPr>
          <w:rFonts w:hint="eastAsia"/>
          <w:bCs/>
        </w:rPr>
        <w:t>，当type参数值为tick时需要配置该参数。</w:t>
      </w:r>
    </w:p>
    <w:p w:rsidR="00410FEB" w:rsidRDefault="004314EF" w:rsidP="00410FEB">
      <w:pPr>
        <w:pStyle w:val="a9"/>
        <w:ind w:leftChars="460" w:left="920"/>
        <w:rPr>
          <w:rStyle w:val="af1"/>
        </w:rPr>
      </w:pPr>
      <w:proofErr w:type="gramStart"/>
      <w:r w:rsidRPr="004314EF">
        <w:rPr>
          <w:rStyle w:val="af1"/>
        </w:rPr>
        <w:t>name</w:t>
      </w:r>
      <w:proofErr w:type="gramEnd"/>
    </w:p>
    <w:p w:rsidR="00581889" w:rsidRDefault="00F22ED7" w:rsidP="00410FEB">
      <w:pPr>
        <w:pStyle w:val="a9"/>
        <w:ind w:leftChars="460" w:left="920"/>
        <w:rPr>
          <w:bCs/>
        </w:rPr>
      </w:pPr>
      <w:proofErr w:type="spellStart"/>
      <w:r>
        <w:rPr>
          <w:rFonts w:hint="eastAsia"/>
          <w:bCs/>
        </w:rPr>
        <w:t>charevent</w:t>
      </w:r>
      <w:proofErr w:type="spellEnd"/>
      <w:r w:rsidR="00891C91" w:rsidRPr="00891C91">
        <w:rPr>
          <w:rFonts w:hint="eastAsia"/>
          <w:bCs/>
        </w:rPr>
        <w:t>事件名,例如</w:t>
      </w:r>
      <w:proofErr w:type="spellStart"/>
      <w:r w:rsidR="00891C91" w:rsidRPr="00891C91">
        <w:rPr>
          <w:rFonts w:hint="eastAsia"/>
          <w:bCs/>
        </w:rPr>
        <w:t>ai_findTarget</w:t>
      </w:r>
      <w:proofErr w:type="spellEnd"/>
      <w:r w:rsidR="00891C91" w:rsidRPr="00891C91">
        <w:rPr>
          <w:rFonts w:hint="eastAsia"/>
          <w:bCs/>
        </w:rPr>
        <w:t>表示搜索到一个目标</w:t>
      </w:r>
      <w:r w:rsidR="00891C91">
        <w:rPr>
          <w:rFonts w:hint="eastAsia"/>
          <w:bCs/>
        </w:rPr>
        <w:t>，当type参数值为</w:t>
      </w:r>
      <w:proofErr w:type="spellStart"/>
      <w:r w:rsidR="00891C91">
        <w:rPr>
          <w:rFonts w:hint="eastAsia"/>
          <w:bCs/>
        </w:rPr>
        <w:t>charevent</w:t>
      </w:r>
      <w:proofErr w:type="spellEnd"/>
      <w:r>
        <w:rPr>
          <w:rFonts w:hint="eastAsia"/>
          <w:bCs/>
        </w:rPr>
        <w:t>时需要配置该参数。</w:t>
      </w:r>
    </w:p>
    <w:p w:rsidR="00E547C3" w:rsidRDefault="00E547C3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>
        <w:rPr>
          <w:rFonts w:hAnsi="宋体" w:cs="宋体"/>
          <w:snapToGrid/>
          <w:color w:val="000000"/>
          <w:highlight w:val="white"/>
        </w:rPr>
        <w:t>character_property_hp_changed</w:t>
      </w:r>
      <w:proofErr w:type="spellEnd"/>
      <w:r>
        <w:rPr>
          <w:rFonts w:hAnsi="宋体" w:cs="宋体" w:hint="eastAsia"/>
          <w:snapToGrid/>
          <w:color w:val="000000"/>
        </w:rPr>
        <w:t xml:space="preserve"> 检查血量变化</w:t>
      </w:r>
    </w:p>
    <w:p w:rsidR="008D16DE" w:rsidRDefault="008D16DE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>
        <w:rPr>
          <w:rFonts w:hint="eastAsia"/>
          <w:bCs/>
        </w:rPr>
        <w:t>ai_findTarget</w:t>
      </w:r>
      <w:proofErr w:type="spellEnd"/>
      <w:r>
        <w:rPr>
          <w:rFonts w:hint="eastAsia"/>
          <w:bCs/>
        </w:rPr>
        <w:t xml:space="preserve"> </w:t>
      </w:r>
      <w:r w:rsidR="007B6397">
        <w:rPr>
          <w:rFonts w:hint="eastAsia"/>
          <w:bCs/>
        </w:rPr>
        <w:t>搜索到一个目标。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character_equip_changed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装备变化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character_name_changed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名字变化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character_buff_changed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身上的</w:t>
      </w:r>
      <w:r w:rsidRPr="001375D7">
        <w:rPr>
          <w:bCs/>
        </w:rPr>
        <w:t>buff</w:t>
      </w:r>
      <w:r w:rsidRPr="001375D7">
        <w:rPr>
          <w:rFonts w:hint="eastAsia"/>
          <w:bCs/>
        </w:rPr>
        <w:t>发生变化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character_camp_changed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阵营变化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result_property_changed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某一个属性发生变化</w:t>
      </w:r>
      <w:r w:rsidRPr="001375D7">
        <w:rPr>
          <w:bCs/>
        </w:rPr>
        <w:t>(</w:t>
      </w:r>
      <w:r w:rsidRPr="001375D7">
        <w:rPr>
          <w:rFonts w:hint="eastAsia"/>
          <w:bCs/>
        </w:rPr>
        <w:t>攻击</w:t>
      </w:r>
      <w:r w:rsidRPr="001375D7">
        <w:rPr>
          <w:bCs/>
        </w:rPr>
        <w:t>,</w:t>
      </w:r>
      <w:r w:rsidRPr="001375D7">
        <w:rPr>
          <w:rFonts w:hint="eastAsia"/>
          <w:bCs/>
        </w:rPr>
        <w:t>防御等</w:t>
      </w:r>
      <w:r w:rsidRPr="001375D7">
        <w:rPr>
          <w:bCs/>
        </w:rPr>
        <w:t>)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spell_start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进入</w:t>
      </w:r>
      <w:r w:rsidRPr="001375D7">
        <w:rPr>
          <w:bCs/>
        </w:rPr>
        <w:t>spell</w:t>
      </w:r>
      <w:r w:rsidRPr="001375D7">
        <w:rPr>
          <w:rFonts w:hint="eastAsia"/>
          <w:bCs/>
        </w:rPr>
        <w:t>状态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spell_end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退出</w:t>
      </w:r>
      <w:r w:rsidRPr="001375D7">
        <w:rPr>
          <w:bCs/>
        </w:rPr>
        <w:t>spell</w:t>
      </w:r>
      <w:r w:rsidRPr="001375D7">
        <w:rPr>
          <w:rFonts w:hint="eastAsia"/>
          <w:bCs/>
        </w:rPr>
        <w:t>状态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cast_start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进入</w:t>
      </w:r>
      <w:r w:rsidRPr="001375D7">
        <w:rPr>
          <w:bCs/>
        </w:rPr>
        <w:t>cast</w:t>
      </w:r>
      <w:r w:rsidRPr="001375D7">
        <w:rPr>
          <w:rFonts w:hint="eastAsia"/>
          <w:bCs/>
        </w:rPr>
        <w:t>状态</w:t>
      </w:r>
    </w:p>
    <w:p w:rsidR="001375D7" w:rsidRPr="001375D7" w:rsidRDefault="001375D7" w:rsidP="001375D7">
      <w:pPr>
        <w:pStyle w:val="a9"/>
        <w:numPr>
          <w:ilvl w:val="1"/>
          <w:numId w:val="32"/>
        </w:numPr>
        <w:rPr>
          <w:bCs/>
        </w:rPr>
      </w:pPr>
      <w:proofErr w:type="spellStart"/>
      <w:r w:rsidRPr="001375D7">
        <w:rPr>
          <w:bCs/>
        </w:rPr>
        <w:t>cast_end</w:t>
      </w:r>
      <w:proofErr w:type="spellEnd"/>
      <w:r w:rsidRPr="001375D7">
        <w:rPr>
          <w:bCs/>
        </w:rPr>
        <w:t xml:space="preserve"> </w:t>
      </w:r>
      <w:r w:rsidRPr="001375D7">
        <w:rPr>
          <w:rFonts w:hint="eastAsia"/>
          <w:bCs/>
        </w:rPr>
        <w:t>离开</w:t>
      </w:r>
      <w:r w:rsidRPr="001375D7">
        <w:rPr>
          <w:bCs/>
        </w:rPr>
        <w:t>cast</w:t>
      </w:r>
      <w:r w:rsidRPr="001375D7">
        <w:rPr>
          <w:rFonts w:hint="eastAsia"/>
          <w:bCs/>
        </w:rPr>
        <w:t>状态</w:t>
      </w:r>
    </w:p>
    <w:p w:rsidR="001375D7" w:rsidRPr="00891C91" w:rsidRDefault="001375D7" w:rsidP="00410FEB">
      <w:pPr>
        <w:pStyle w:val="a9"/>
        <w:ind w:leftChars="460" w:left="920"/>
        <w:rPr>
          <w:bCs/>
        </w:rPr>
      </w:pPr>
    </w:p>
    <w:p w:rsidR="00410FEB" w:rsidRDefault="00410FEB" w:rsidP="00F2462B">
      <w:pPr>
        <w:pStyle w:val="a9"/>
      </w:pPr>
      <w:r>
        <w:rPr>
          <w:rFonts w:hint="eastAsia"/>
        </w:rPr>
        <w:t>可选参数</w:t>
      </w:r>
    </w:p>
    <w:p w:rsidR="00F2462B" w:rsidRDefault="00410FEB" w:rsidP="00410FEB">
      <w:pPr>
        <w:pStyle w:val="a9"/>
        <w:ind w:leftChars="460" w:left="920"/>
        <w:rPr>
          <w:rStyle w:val="af1"/>
        </w:rPr>
      </w:pPr>
      <w:proofErr w:type="spellStart"/>
      <w:r w:rsidRPr="00410FEB">
        <w:rPr>
          <w:rStyle w:val="af1"/>
          <w:rFonts w:hint="eastAsia"/>
        </w:rPr>
        <w:t>t</w:t>
      </w:r>
      <w:r w:rsidR="00F2462B" w:rsidRPr="00410FEB">
        <w:rPr>
          <w:rStyle w:val="af1"/>
          <w:rFonts w:hint="eastAsia"/>
        </w:rPr>
        <w:t>rigger_count</w:t>
      </w:r>
      <w:proofErr w:type="spellEnd"/>
      <w:r w:rsidR="00A64FF8">
        <w:rPr>
          <w:rStyle w:val="af1"/>
          <w:rFonts w:hint="eastAsia"/>
        </w:rPr>
        <w:t xml:space="preserve"> </w:t>
      </w:r>
    </w:p>
    <w:p w:rsidR="00A64FF8" w:rsidRPr="00A64FF8" w:rsidRDefault="00A64FF8" w:rsidP="00A64FF8">
      <w:pPr>
        <w:pStyle w:val="a9"/>
        <w:ind w:leftChars="460" w:left="920"/>
        <w:rPr>
          <w:bCs/>
        </w:rPr>
      </w:pPr>
      <w:r w:rsidRPr="00A64FF8">
        <w:rPr>
          <w:rFonts w:hint="eastAsia"/>
          <w:bCs/>
        </w:rPr>
        <w:lastRenderedPageBreak/>
        <w:t>最大的触发次数,超过次数则此事件关闭</w:t>
      </w:r>
    </w:p>
    <w:p w:rsidR="00F2462B" w:rsidRDefault="00410FEB" w:rsidP="00410FEB">
      <w:pPr>
        <w:pStyle w:val="a9"/>
        <w:ind w:leftChars="460" w:left="920"/>
        <w:rPr>
          <w:rStyle w:val="af1"/>
        </w:rPr>
      </w:pPr>
      <w:proofErr w:type="spellStart"/>
      <w:r w:rsidRPr="00410FEB">
        <w:rPr>
          <w:rStyle w:val="af1"/>
        </w:rPr>
        <w:t>start</w:t>
      </w:r>
      <w:r w:rsidR="00F2462B" w:rsidRPr="00410FEB">
        <w:rPr>
          <w:rStyle w:val="af1"/>
          <w:rFonts w:hint="eastAsia"/>
        </w:rPr>
        <w:t>_count</w:t>
      </w:r>
      <w:proofErr w:type="spellEnd"/>
    </w:p>
    <w:p w:rsidR="00A64FF8" w:rsidRPr="00A64FF8" w:rsidRDefault="00A64FF8" w:rsidP="00410FEB">
      <w:pPr>
        <w:pStyle w:val="a9"/>
        <w:ind w:leftChars="460" w:left="920"/>
        <w:rPr>
          <w:bCs/>
        </w:rPr>
      </w:pPr>
      <w:r w:rsidRPr="00A64FF8">
        <w:rPr>
          <w:rFonts w:hint="eastAsia"/>
          <w:bCs/>
        </w:rPr>
        <w:t>从第几次开始执行动作。注意条件是每次都要执行的，而且执行成功才会增加触发次数</w:t>
      </w:r>
    </w:p>
    <w:p w:rsidR="00F2462B" w:rsidRPr="00410FEB" w:rsidRDefault="00410FEB" w:rsidP="00410FEB">
      <w:pPr>
        <w:pStyle w:val="a9"/>
        <w:ind w:leftChars="460" w:left="920"/>
        <w:rPr>
          <w:rStyle w:val="af1"/>
        </w:rPr>
      </w:pPr>
      <w:proofErr w:type="spellStart"/>
      <w:proofErr w:type="gramStart"/>
      <w:r w:rsidRPr="00410FEB">
        <w:rPr>
          <w:rStyle w:val="af1"/>
        </w:rPr>
        <w:t>freq</w:t>
      </w:r>
      <w:proofErr w:type="spellEnd"/>
      <w:proofErr w:type="gramEnd"/>
    </w:p>
    <w:p w:rsidR="00F2462B" w:rsidRDefault="00A64FF8" w:rsidP="00A64FF8">
      <w:pPr>
        <w:pStyle w:val="a9"/>
        <w:ind w:leftChars="460" w:left="920"/>
        <w:rPr>
          <w:bCs/>
        </w:rPr>
      </w:pPr>
      <w:r w:rsidRPr="00A64FF8">
        <w:rPr>
          <w:rFonts w:hint="eastAsia"/>
          <w:bCs/>
        </w:rPr>
        <w:t>触发频率，每隔几次执行一次动作</w:t>
      </w:r>
    </w:p>
    <w:p w:rsidR="007F012D" w:rsidRDefault="007F012D" w:rsidP="00A64FF8">
      <w:pPr>
        <w:pStyle w:val="a9"/>
        <w:ind w:leftChars="460" w:left="920"/>
        <w:rPr>
          <w:bCs/>
        </w:rPr>
      </w:pPr>
    </w:p>
    <w:p w:rsidR="007F012D" w:rsidRPr="007F012D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>表达式:xml中的某些属性可以是表达式,表达式可以直接填数值,或者以下格式:</w:t>
      </w:r>
    </w:p>
    <w:p w:rsidR="007F012D" w:rsidRPr="007F012D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 xml:space="preserve">        "#n":表示取n号变量的值</w:t>
      </w:r>
    </w:p>
    <w:p w:rsidR="007F012D" w:rsidRPr="007F012D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 xml:space="preserve">        "$n":表示事件的第n</w:t>
      </w:r>
      <w:proofErr w:type="gramStart"/>
      <w:r w:rsidRPr="007F012D">
        <w:rPr>
          <w:bCs/>
        </w:rPr>
        <w:t>个</w:t>
      </w:r>
      <w:proofErr w:type="gramEnd"/>
      <w:r w:rsidRPr="007F012D">
        <w:rPr>
          <w:bCs/>
        </w:rPr>
        <w:t>参数</w:t>
      </w:r>
    </w:p>
    <w:p w:rsidR="007F012D" w:rsidRPr="00A64FF8" w:rsidRDefault="007F012D" w:rsidP="007F012D">
      <w:pPr>
        <w:pStyle w:val="a9"/>
        <w:ind w:leftChars="460" w:left="920"/>
        <w:rPr>
          <w:bCs/>
        </w:rPr>
      </w:pPr>
      <w:r w:rsidRPr="007F012D">
        <w:rPr>
          <w:bCs/>
        </w:rPr>
        <w:t xml:space="preserve">        之后可以接".</w:t>
      </w:r>
      <w:proofErr w:type="spellStart"/>
      <w:r w:rsidRPr="007F012D">
        <w:rPr>
          <w:bCs/>
        </w:rPr>
        <w:t>xxxx</w:t>
      </w:r>
      <w:proofErr w:type="spellEnd"/>
      <w:r w:rsidRPr="007F012D">
        <w:rPr>
          <w:bCs/>
        </w:rPr>
        <w:t>"表示属性,直接写".</w:t>
      </w:r>
      <w:proofErr w:type="spellStart"/>
      <w:r w:rsidRPr="007F012D">
        <w:rPr>
          <w:bCs/>
        </w:rPr>
        <w:t>xxxx</w:t>
      </w:r>
      <w:proofErr w:type="spellEnd"/>
      <w:r w:rsidRPr="007F012D">
        <w:rPr>
          <w:bCs/>
        </w:rPr>
        <w:t>"表示角色的属性,例如".</w:t>
      </w:r>
      <w:proofErr w:type="gramStart"/>
      <w:r w:rsidRPr="007F012D">
        <w:rPr>
          <w:bCs/>
        </w:rPr>
        <w:t>direction</w:t>
      </w:r>
      <w:proofErr w:type="gramEnd"/>
      <w:r w:rsidRPr="007F012D">
        <w:rPr>
          <w:bCs/>
        </w:rPr>
        <w:t>"</w:t>
      </w:r>
    </w:p>
    <w:p w:rsidR="001B3603" w:rsidRDefault="001B3603" w:rsidP="00004C5C">
      <w:proofErr w:type="gramStart"/>
      <w:r>
        <w:t>type</w:t>
      </w:r>
      <w:proofErr w:type="gramEnd"/>
    </w:p>
    <w:p w:rsidR="00B65CA9" w:rsidRDefault="00FC3CD7" w:rsidP="00004C5C">
      <w:r>
        <w:rPr>
          <w:rFonts w:hint="eastAsia"/>
        </w:rPr>
        <w:t>触发类型</w:t>
      </w:r>
    </w:p>
    <w:p w:rsidR="00B65CA9" w:rsidRPr="00591202" w:rsidRDefault="00E03A1C" w:rsidP="00004C5C">
      <w:proofErr w:type="gramStart"/>
      <w:r w:rsidRPr="00591202">
        <w:t>tick</w:t>
      </w:r>
      <w:proofErr w:type="gramEnd"/>
    </w:p>
    <w:p w:rsidR="001B3603" w:rsidRPr="00591202" w:rsidRDefault="001B3603" w:rsidP="00004C5C">
      <w:proofErr w:type="spellStart"/>
      <w:proofErr w:type="gramStart"/>
      <w:r w:rsidRPr="00591202">
        <w:t>onenter</w:t>
      </w:r>
      <w:proofErr w:type="spellEnd"/>
      <w:proofErr w:type="gramEnd"/>
    </w:p>
    <w:p w:rsidR="001B3603" w:rsidRPr="00591202" w:rsidRDefault="001B3603" w:rsidP="00004C5C">
      <w:proofErr w:type="spellStart"/>
      <w:proofErr w:type="gramStart"/>
      <w:r w:rsidRPr="00591202">
        <w:rPr>
          <w:rFonts w:hint="eastAsia"/>
        </w:rPr>
        <w:t>charevent</w:t>
      </w:r>
      <w:proofErr w:type="spellEnd"/>
      <w:proofErr w:type="gramEnd"/>
    </w:p>
    <w:p w:rsidR="001B3603" w:rsidRDefault="001B3603" w:rsidP="00EC6440"/>
    <w:p w:rsidR="001B3603" w:rsidRDefault="001B3603" w:rsidP="00004C5C">
      <w:proofErr w:type="gramStart"/>
      <w:r>
        <w:rPr>
          <w:rFonts w:hint="eastAsia"/>
        </w:rPr>
        <w:t>interval</w:t>
      </w:r>
      <w:proofErr w:type="gramEnd"/>
    </w:p>
    <w:p w:rsidR="00EC6440" w:rsidRDefault="00D8121D" w:rsidP="00004C5C">
      <w:proofErr w:type="gramStart"/>
      <w:r>
        <w:rPr>
          <w:rFonts w:hint="eastAsia"/>
        </w:rPr>
        <w:t>instantly</w:t>
      </w:r>
      <w:proofErr w:type="gramEnd"/>
    </w:p>
    <w:p w:rsidR="00B65CA9" w:rsidRDefault="00B65CA9" w:rsidP="00004C5C">
      <w:proofErr w:type="gramStart"/>
      <w:r>
        <w:rPr>
          <w:rFonts w:hint="eastAsia"/>
        </w:rPr>
        <w:t>name</w:t>
      </w:r>
      <w:proofErr w:type="gramEnd"/>
    </w:p>
    <w:p w:rsidR="00B65CA9" w:rsidRDefault="00B65CA9" w:rsidP="00004C5C">
      <w:proofErr w:type="spellStart"/>
      <w:r>
        <w:t>trigger_</w:t>
      </w:r>
      <w:r>
        <w:rPr>
          <w:rFonts w:hint="eastAsia"/>
        </w:rPr>
        <w:t>count</w:t>
      </w:r>
      <w:proofErr w:type="spellEnd"/>
    </w:p>
    <w:p w:rsidR="00B65CA9" w:rsidRDefault="00B65CA9" w:rsidP="00004C5C">
      <w:proofErr w:type="spellStart"/>
      <w:r>
        <w:rPr>
          <w:rFonts w:hint="eastAsia"/>
        </w:rPr>
        <w:t>start_count</w:t>
      </w:r>
      <w:proofErr w:type="spellEnd"/>
    </w:p>
    <w:p w:rsidR="00B65CA9" w:rsidRDefault="00B65CA9" w:rsidP="00004C5C">
      <w:proofErr w:type="spellStart"/>
      <w:proofErr w:type="gramStart"/>
      <w:r>
        <w:rPr>
          <w:rFonts w:hint="eastAsia"/>
        </w:rPr>
        <w:t>freq</w:t>
      </w:r>
      <w:proofErr w:type="spellEnd"/>
      <w:proofErr w:type="gramEnd"/>
    </w:p>
    <w:p w:rsidR="00684F5D" w:rsidRDefault="00684F5D" w:rsidP="00684F5D">
      <w:pPr>
        <w:pStyle w:val="2"/>
      </w:pPr>
      <w:bookmarkStart w:id="17" w:name="_Toc414641284"/>
      <w:r>
        <w:rPr>
          <w:rFonts w:hint="eastAsia"/>
        </w:rPr>
        <w:t>行为</w:t>
      </w:r>
      <w:bookmarkEnd w:id="17"/>
    </w:p>
    <w:p w:rsidR="00B65CA9" w:rsidRDefault="00684F5D" w:rsidP="00684F5D">
      <w:pPr>
        <w:pStyle w:val="a9"/>
      </w:pPr>
      <w:r w:rsidRPr="00684F5D">
        <w:t>&lt;</w:t>
      </w:r>
      <w:proofErr w:type="gramStart"/>
      <w:r w:rsidRPr="00684F5D">
        <w:t>action</w:t>
      </w:r>
      <w:proofErr w:type="gramEnd"/>
      <w:r w:rsidRPr="00684F5D">
        <w:t>&gt;</w:t>
      </w:r>
      <w:r>
        <w:rPr>
          <w:rFonts w:hint="eastAsia"/>
        </w:rPr>
        <w:t>&lt;/action&gt;</w:t>
      </w:r>
    </w:p>
    <w:p w:rsidR="00EF6318" w:rsidRDefault="006225A4" w:rsidP="00EF6318">
      <w:pPr>
        <w:pStyle w:val="3"/>
      </w:pPr>
      <w:bookmarkStart w:id="18" w:name="_Toc414641285"/>
      <w:proofErr w:type="spellStart"/>
      <w:r w:rsidRPr="006225A4">
        <w:t>DoSkill</w:t>
      </w:r>
      <w:bookmarkEnd w:id="18"/>
      <w:proofErr w:type="spellEnd"/>
    </w:p>
    <w:p w:rsidR="00252266" w:rsidRDefault="006225A4" w:rsidP="00252266">
      <w:pPr>
        <w:pStyle w:val="a9"/>
      </w:pPr>
      <w:r w:rsidRPr="006225A4">
        <w:t>使用技能</w:t>
      </w:r>
    </w:p>
    <w:p w:rsidR="00252266" w:rsidRDefault="006225A4" w:rsidP="006225A4">
      <w:pPr>
        <w:pStyle w:val="a9"/>
      </w:pPr>
      <w:r w:rsidRPr="006225A4">
        <w:t>id:技能id,默认为0,为0时表示使用默认攻击</w:t>
      </w:r>
    </w:p>
    <w:p w:rsidR="006225A4" w:rsidRPr="006225A4" w:rsidRDefault="006225A4" w:rsidP="006225A4">
      <w:pPr>
        <w:pStyle w:val="a9"/>
      </w:pPr>
      <w:r w:rsidRPr="006225A4">
        <w:t>grade:优先级,高优先级动作可以</w:t>
      </w:r>
      <w:proofErr w:type="gramStart"/>
      <w:r w:rsidRPr="006225A4">
        <w:t>打断低</w:t>
      </w:r>
      <w:proofErr w:type="gramEnd"/>
      <w:r w:rsidRPr="006225A4">
        <w:t>优先级,0表示下一次基本</w:t>
      </w:r>
      <w:proofErr w:type="spellStart"/>
      <w:r w:rsidRPr="006225A4">
        <w:t>ai</w:t>
      </w:r>
      <w:proofErr w:type="spellEnd"/>
      <w:r w:rsidRPr="006225A4">
        <w:t>攻击时使用</w:t>
      </w:r>
    </w:p>
    <w:p w:rsidR="00EF6318" w:rsidRDefault="006225A4" w:rsidP="00EF6318">
      <w:pPr>
        <w:pStyle w:val="3"/>
      </w:pPr>
      <w:bookmarkStart w:id="19" w:name="_Toc414641286"/>
      <w:proofErr w:type="spellStart"/>
      <w:r w:rsidRPr="006225A4">
        <w:t>ChangeGroup</w:t>
      </w:r>
      <w:bookmarkEnd w:id="19"/>
      <w:proofErr w:type="spellEnd"/>
    </w:p>
    <w:p w:rsidR="0032603F" w:rsidRDefault="006225A4" w:rsidP="0032603F">
      <w:pPr>
        <w:pStyle w:val="a9"/>
        <w:ind w:leftChars="300" w:left="600"/>
      </w:pPr>
      <w:r w:rsidRPr="006225A4">
        <w:t>切换到同一层的其他子组,-1表示返回上一层这个动作一定会返回false</w:t>
      </w:r>
    </w:p>
    <w:p w:rsidR="006225A4" w:rsidRPr="006225A4" w:rsidRDefault="006225A4" w:rsidP="0032603F">
      <w:pPr>
        <w:pStyle w:val="a9"/>
        <w:ind w:leftChars="300" w:left="600"/>
      </w:pPr>
      <w:r w:rsidRPr="006225A4">
        <w:t>id:子组id</w:t>
      </w:r>
    </w:p>
    <w:p w:rsidR="00EF6318" w:rsidRDefault="006225A4" w:rsidP="00EF6318">
      <w:pPr>
        <w:pStyle w:val="3"/>
      </w:pPr>
      <w:bookmarkStart w:id="20" w:name="_Toc414641287"/>
      <w:proofErr w:type="spellStart"/>
      <w:r w:rsidRPr="006225A4">
        <w:t>ChangeGroupPath</w:t>
      </w:r>
      <w:bookmarkEnd w:id="20"/>
      <w:proofErr w:type="spellEnd"/>
    </w:p>
    <w:p w:rsidR="00D62E87" w:rsidRDefault="006225A4" w:rsidP="00D62E87">
      <w:pPr>
        <w:pStyle w:val="a9"/>
        <w:ind w:leftChars="300" w:left="600"/>
      </w:pPr>
      <w:r w:rsidRPr="006225A4">
        <w:t>切换到相对路径的AI组,返回false</w:t>
      </w:r>
    </w:p>
    <w:p w:rsidR="00D62E87" w:rsidRDefault="006225A4" w:rsidP="00D62E87">
      <w:pPr>
        <w:pStyle w:val="a9"/>
        <w:ind w:leftChars="300" w:left="600"/>
      </w:pPr>
      <w:r w:rsidRPr="006225A4">
        <w:t>path:路径,格式形如-1/-1/1/1,-1表示返回上一层,其他表示进入子层</w:t>
      </w:r>
    </w:p>
    <w:p w:rsidR="006225A4" w:rsidRPr="006225A4" w:rsidRDefault="006225A4" w:rsidP="00D62E87">
      <w:pPr>
        <w:pStyle w:val="a9"/>
        <w:ind w:leftChars="300" w:left="600"/>
      </w:pPr>
      <w:proofErr w:type="spellStart"/>
      <w:r w:rsidRPr="006225A4">
        <w:t>relative_to_this</w:t>
      </w:r>
      <w:proofErr w:type="spellEnd"/>
      <w:r w:rsidRPr="006225A4">
        <w:t>:为1时表示路径相对于本事件所在组,0表示相对于实际处于的最深层的AI组,默认0</w:t>
      </w:r>
    </w:p>
    <w:p w:rsidR="00EF6318" w:rsidRDefault="00EF6318" w:rsidP="00EF6318">
      <w:pPr>
        <w:pStyle w:val="3"/>
      </w:pPr>
      <w:bookmarkStart w:id="21" w:name="_Toc414641288"/>
      <w:proofErr w:type="spellStart"/>
      <w:r>
        <w:t>CheckValue</w:t>
      </w:r>
      <w:bookmarkEnd w:id="21"/>
      <w:proofErr w:type="spellEnd"/>
    </w:p>
    <w:p w:rsidR="007E48CC" w:rsidRDefault="006225A4" w:rsidP="007E48CC">
      <w:pPr>
        <w:pStyle w:val="a9"/>
        <w:ind w:leftChars="300" w:left="600"/>
      </w:pPr>
      <w:r w:rsidRPr="006225A4">
        <w:t>判断并返回两个值比较的结果</w:t>
      </w:r>
    </w:p>
    <w:p w:rsidR="007E48CC" w:rsidRDefault="006225A4" w:rsidP="007E48CC">
      <w:pPr>
        <w:pStyle w:val="a9"/>
        <w:ind w:leftChars="300" w:left="600"/>
      </w:pPr>
      <w:r w:rsidRPr="006225A4">
        <w:lastRenderedPageBreak/>
        <w:t>operator:操作符,0 -&gt; =, 1 -&gt; !=, 2 -&gt; &gt;, 3 -&gt; &gt;=, 4 -&gt; &lt;, 5 -&gt; &lt;=</w:t>
      </w:r>
    </w:p>
    <w:p w:rsidR="006225A4" w:rsidRPr="006225A4" w:rsidRDefault="006225A4" w:rsidP="007E48CC">
      <w:pPr>
        <w:pStyle w:val="a9"/>
        <w:ind w:leftChars="300" w:left="600"/>
      </w:pPr>
      <w:r w:rsidRPr="006225A4">
        <w:t>value1, value2:比较的值,可以是表达式</w:t>
      </w:r>
    </w:p>
    <w:p w:rsidR="00EF6318" w:rsidRDefault="00EF6318" w:rsidP="00EF6318">
      <w:pPr>
        <w:pStyle w:val="3"/>
      </w:pPr>
      <w:bookmarkStart w:id="22" w:name="_Toc414641289"/>
      <w:proofErr w:type="spellStart"/>
      <w:r>
        <w:t>BossEnableAI</w:t>
      </w:r>
      <w:bookmarkEnd w:id="22"/>
      <w:proofErr w:type="spellEnd"/>
    </w:p>
    <w:p w:rsidR="006225A4" w:rsidRPr="006225A4" w:rsidRDefault="006225A4" w:rsidP="006225A4">
      <w:pPr>
        <w:pStyle w:val="a9"/>
        <w:ind w:leftChars="300" w:left="600"/>
      </w:pPr>
      <w:r w:rsidRPr="006225A4">
        <w:t>是否开启基础</w:t>
      </w:r>
      <w:proofErr w:type="spellStart"/>
      <w:r w:rsidRPr="006225A4">
        <w:t>AI,enable</w:t>
      </w:r>
      <w:proofErr w:type="spellEnd"/>
      <w:r w:rsidRPr="006225A4">
        <w:t>="1"为开启.注意,如果</w:t>
      </w:r>
      <w:proofErr w:type="spellStart"/>
      <w:r w:rsidRPr="006225A4">
        <w:t>npc</w:t>
      </w:r>
      <w:proofErr w:type="spellEnd"/>
      <w:r w:rsidRPr="006225A4">
        <w:t>有</w:t>
      </w:r>
      <w:proofErr w:type="spellStart"/>
      <w:r w:rsidRPr="006225A4">
        <w:t>BossAI</w:t>
      </w:r>
      <w:proofErr w:type="spellEnd"/>
      <w:r w:rsidRPr="006225A4">
        <w:t>,基础AI会被默认禁止,需要手动开启</w:t>
      </w:r>
    </w:p>
    <w:p w:rsidR="00EF6318" w:rsidRDefault="00EF6318" w:rsidP="00EF6318">
      <w:pPr>
        <w:pStyle w:val="3"/>
      </w:pPr>
      <w:bookmarkStart w:id="23" w:name="_Toc414641290"/>
      <w:proofErr w:type="spellStart"/>
      <w:r>
        <w:t>SearchTarget</w:t>
      </w:r>
      <w:bookmarkEnd w:id="23"/>
      <w:proofErr w:type="spellEnd"/>
    </w:p>
    <w:p w:rsidR="00420EB0" w:rsidRDefault="006225A4" w:rsidP="00420EB0">
      <w:pPr>
        <w:pStyle w:val="a9"/>
        <w:ind w:leftChars="300" w:left="600"/>
      </w:pPr>
      <w:r w:rsidRPr="006225A4">
        <w:t>搜寻一个敌对目标</w:t>
      </w:r>
    </w:p>
    <w:p w:rsidR="00420EB0" w:rsidRDefault="006225A4" w:rsidP="00420EB0">
      <w:pPr>
        <w:pStyle w:val="a9"/>
        <w:ind w:leftChars="300" w:left="600"/>
      </w:pPr>
      <w:r w:rsidRPr="006225A4">
        <w:t>manual:为1表示立刻进行一次搜索,否则表示设置基础AI的搜索方式.默认为1</w:t>
      </w:r>
    </w:p>
    <w:p w:rsidR="00420EB0" w:rsidRDefault="006225A4" w:rsidP="00420EB0">
      <w:pPr>
        <w:pStyle w:val="a9"/>
        <w:ind w:leftChars="300" w:left="600"/>
      </w:pPr>
      <w:r w:rsidRPr="006225A4">
        <w:t>select:为1表示搜索成功后将其设为目标,这将导致之后的</w:t>
      </w:r>
      <w:proofErr w:type="spellStart"/>
      <w:r w:rsidRPr="006225A4">
        <w:t>DoSkill</w:t>
      </w:r>
      <w:proofErr w:type="spellEnd"/>
      <w:r w:rsidRPr="006225A4">
        <w:t>都以其为目标.为0表示只起触发事件的作用.默认为1</w:t>
      </w:r>
    </w:p>
    <w:p w:rsidR="00420EB0" w:rsidRDefault="006225A4" w:rsidP="00420EB0">
      <w:pPr>
        <w:pStyle w:val="a9"/>
        <w:ind w:leftChars="300" w:left="600"/>
      </w:pPr>
      <w:r w:rsidRPr="006225A4">
        <w:t>range:最大距离,不填或为0表示不限制,可以是表达式</w:t>
      </w:r>
    </w:p>
    <w:p w:rsidR="00420EB0" w:rsidRDefault="006225A4" w:rsidP="00420EB0">
      <w:pPr>
        <w:pStyle w:val="a9"/>
        <w:ind w:leftChars="300" w:left="600"/>
      </w:pPr>
      <w:r w:rsidRPr="006225A4">
        <w:t>angle:视野角度,角度单位都是256</w:t>
      </w:r>
      <w:proofErr w:type="gramStart"/>
      <w:r w:rsidRPr="006225A4">
        <w:t>分之一</w:t>
      </w:r>
      <w:proofErr w:type="gramEnd"/>
      <w:r w:rsidRPr="006225A4">
        <w:t>圈,不填或为0表示不限制,可以是表达式</w:t>
      </w:r>
    </w:p>
    <w:p w:rsidR="006225A4" w:rsidRPr="006225A4" w:rsidRDefault="006225A4" w:rsidP="00420EB0">
      <w:pPr>
        <w:pStyle w:val="a9"/>
        <w:ind w:leftChars="300" w:left="600"/>
      </w:pPr>
      <w:proofErr w:type="spellStart"/>
      <w:r w:rsidRPr="006225A4">
        <w:t>lockdir:manual</w:t>
      </w:r>
      <w:proofErr w:type="spellEnd"/>
      <w:r w:rsidRPr="006225A4">
        <w:t>为0时才有意义,如果为0表示使用角色的当前方向,为1表示总是使用调用时的角色方向,而不管角色的当前方向.</w:t>
      </w:r>
    </w:p>
    <w:p w:rsidR="00EF6318" w:rsidRDefault="00EF6318" w:rsidP="00EF6318">
      <w:pPr>
        <w:pStyle w:val="3"/>
      </w:pPr>
      <w:bookmarkStart w:id="24" w:name="_Toc414641291"/>
      <w:proofErr w:type="spellStart"/>
      <w:r>
        <w:t>SetValue</w:t>
      </w:r>
      <w:bookmarkEnd w:id="24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设置一个变量,变量对于同一个</w:t>
      </w:r>
      <w:proofErr w:type="spellStart"/>
      <w:r w:rsidRPr="006225A4">
        <w:t>npc</w:t>
      </w:r>
      <w:proofErr w:type="spellEnd"/>
      <w:r w:rsidRPr="006225A4">
        <w:t>是全局的</w:t>
      </w:r>
    </w:p>
    <w:p w:rsidR="00573542" w:rsidRDefault="006225A4" w:rsidP="00573542">
      <w:pPr>
        <w:pStyle w:val="a9"/>
        <w:ind w:leftChars="300" w:left="600"/>
      </w:pPr>
      <w:r w:rsidRPr="006225A4">
        <w:t>index:变量的序号,从0开始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value:设置的值,可以是表达式</w:t>
      </w:r>
    </w:p>
    <w:p w:rsidR="00EF6318" w:rsidRDefault="00EF6318" w:rsidP="00EF6318">
      <w:pPr>
        <w:pStyle w:val="3"/>
      </w:pPr>
      <w:bookmarkStart w:id="25" w:name="_Toc414641292"/>
      <w:proofErr w:type="spellStart"/>
      <w:r>
        <w:t>SetValueRandom</w:t>
      </w:r>
      <w:bookmarkEnd w:id="25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用一个随机数设置一个变量</w:t>
      </w:r>
    </w:p>
    <w:p w:rsidR="00573542" w:rsidRDefault="006225A4" w:rsidP="00573542">
      <w:pPr>
        <w:pStyle w:val="a9"/>
        <w:ind w:leftChars="300" w:left="600"/>
      </w:pPr>
      <w:r w:rsidRPr="006225A4">
        <w:t>index:变量序号</w:t>
      </w:r>
    </w:p>
    <w:p w:rsidR="00573542" w:rsidRDefault="006225A4" w:rsidP="00573542">
      <w:pPr>
        <w:pStyle w:val="a9"/>
        <w:ind w:leftChars="300" w:left="600"/>
      </w:pPr>
      <w:r w:rsidRPr="006225A4">
        <w:t>min:最小值,可以是表达式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max:最大值,可以是表达式</w:t>
      </w:r>
    </w:p>
    <w:p w:rsidR="00EF6318" w:rsidRDefault="00EF6318" w:rsidP="00EF6318">
      <w:pPr>
        <w:pStyle w:val="3"/>
      </w:pPr>
      <w:bookmarkStart w:id="26" w:name="_Toc414641293"/>
      <w:proofErr w:type="spellStart"/>
      <w:r>
        <w:t>SetDirection</w:t>
      </w:r>
      <w:bookmarkEnd w:id="26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设置角色的方向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angle:方向角度,可以是表达式</w:t>
      </w:r>
    </w:p>
    <w:p w:rsidR="00EF6318" w:rsidRDefault="00EF6318" w:rsidP="00EF6318">
      <w:pPr>
        <w:pStyle w:val="3"/>
      </w:pPr>
      <w:bookmarkStart w:id="27" w:name="_Toc414641294"/>
      <w:proofErr w:type="spellStart"/>
      <w:r>
        <w:t>CallNpcAtArea</w:t>
      </w:r>
      <w:bookmarkEnd w:id="27"/>
      <w:proofErr w:type="spellEnd"/>
    </w:p>
    <w:p w:rsidR="00573542" w:rsidRDefault="006225A4" w:rsidP="00573542">
      <w:pPr>
        <w:pStyle w:val="a9"/>
        <w:ind w:leftChars="300" w:left="600"/>
      </w:pPr>
      <w:r w:rsidRPr="006225A4">
        <w:t>在指定区域召唤</w:t>
      </w:r>
      <w:proofErr w:type="spellStart"/>
      <w:r w:rsidRPr="006225A4">
        <w:t>npc</w:t>
      </w:r>
      <w:proofErr w:type="spellEnd"/>
    </w:p>
    <w:p w:rsidR="00573542" w:rsidRDefault="006225A4" w:rsidP="00573542">
      <w:pPr>
        <w:pStyle w:val="a9"/>
        <w:ind w:leftChars="300" w:left="600"/>
      </w:pPr>
      <w:r w:rsidRPr="006225A4">
        <w:t>area:区域id</w:t>
      </w:r>
    </w:p>
    <w:p w:rsidR="00573542" w:rsidRDefault="006225A4" w:rsidP="00573542">
      <w:pPr>
        <w:pStyle w:val="a9"/>
        <w:ind w:leftChars="300" w:left="600"/>
      </w:pPr>
      <w:proofErr w:type="spellStart"/>
      <w:r w:rsidRPr="006225A4">
        <w:t>npcid:npc</w:t>
      </w:r>
      <w:proofErr w:type="spellEnd"/>
      <w:r w:rsidRPr="006225A4">
        <w:t>的id</w:t>
      </w:r>
    </w:p>
    <w:p w:rsidR="00573542" w:rsidRDefault="006225A4" w:rsidP="00573542">
      <w:pPr>
        <w:pStyle w:val="a9"/>
        <w:ind w:leftChars="300" w:left="600"/>
      </w:pPr>
      <w:r w:rsidRPr="006225A4">
        <w:t>lifetime:生存时间,可以是表达式</w:t>
      </w:r>
    </w:p>
    <w:p w:rsidR="006225A4" w:rsidRPr="006225A4" w:rsidRDefault="006225A4" w:rsidP="00573542">
      <w:pPr>
        <w:pStyle w:val="a9"/>
        <w:ind w:leftChars="300" w:left="600"/>
      </w:pPr>
      <w:r w:rsidRPr="006225A4">
        <w:t>camp:阵营,默认为自己阵营</w:t>
      </w:r>
    </w:p>
    <w:p w:rsidR="00EF6318" w:rsidRDefault="00EF6318" w:rsidP="00EF6318">
      <w:pPr>
        <w:pStyle w:val="3"/>
      </w:pPr>
      <w:bookmarkStart w:id="28" w:name="_Toc414641295"/>
      <w:proofErr w:type="spellStart"/>
      <w:r>
        <w:t>CallNpcAtDis</w:t>
      </w:r>
      <w:bookmarkEnd w:id="28"/>
      <w:proofErr w:type="spellEnd"/>
    </w:p>
    <w:p w:rsidR="00A2323A" w:rsidRDefault="006225A4" w:rsidP="00A2323A">
      <w:pPr>
        <w:pStyle w:val="a9"/>
        <w:ind w:leftChars="300" w:left="600"/>
      </w:pPr>
      <w:r w:rsidRPr="006225A4">
        <w:t>在与自己距离[dis1,dis2]的范围(定义的是一个环形区域)内无阻挡的随机位置召唤NPC</w:t>
      </w:r>
    </w:p>
    <w:p w:rsidR="006225A4" w:rsidRPr="006225A4" w:rsidRDefault="006225A4" w:rsidP="00A2323A">
      <w:pPr>
        <w:pStyle w:val="a9"/>
        <w:ind w:leftChars="300" w:left="600"/>
      </w:pPr>
      <w:r w:rsidRPr="006225A4">
        <w:t>dis1,dis2:范围,可以是表达式,单位是格子</w:t>
      </w:r>
    </w:p>
    <w:p w:rsidR="00A2323A" w:rsidRDefault="006225A4" w:rsidP="00A2323A">
      <w:pPr>
        <w:pStyle w:val="a9"/>
        <w:ind w:leftChars="300" w:left="600"/>
      </w:pPr>
      <w:r w:rsidRPr="006225A4">
        <w:t>center:目标格子,默认自身位置</w:t>
      </w:r>
    </w:p>
    <w:p w:rsidR="00A2323A" w:rsidRDefault="006225A4" w:rsidP="00A2323A">
      <w:pPr>
        <w:pStyle w:val="a9"/>
        <w:ind w:leftChars="300" w:left="600"/>
      </w:pPr>
      <w:proofErr w:type="spellStart"/>
      <w:r w:rsidRPr="006225A4">
        <w:lastRenderedPageBreak/>
        <w:t>npcid:npc</w:t>
      </w:r>
      <w:proofErr w:type="spellEnd"/>
      <w:r w:rsidRPr="006225A4">
        <w:t>的id</w:t>
      </w:r>
    </w:p>
    <w:p w:rsidR="00A2323A" w:rsidRDefault="006225A4" w:rsidP="00A2323A">
      <w:pPr>
        <w:pStyle w:val="a9"/>
        <w:ind w:leftChars="300" w:left="600"/>
      </w:pPr>
      <w:r w:rsidRPr="006225A4">
        <w:t>lifetime:生存时间,可以是表达式</w:t>
      </w:r>
    </w:p>
    <w:p w:rsidR="006225A4" w:rsidRPr="006225A4" w:rsidRDefault="006225A4" w:rsidP="00A2323A">
      <w:pPr>
        <w:pStyle w:val="a9"/>
        <w:ind w:leftChars="300" w:left="600"/>
      </w:pPr>
      <w:r w:rsidRPr="006225A4">
        <w:t>camp:阵营,默认为自己阵营</w:t>
      </w:r>
    </w:p>
    <w:p w:rsidR="00EF6318" w:rsidRDefault="00EF6318" w:rsidP="00EF6318">
      <w:pPr>
        <w:pStyle w:val="3"/>
      </w:pPr>
      <w:bookmarkStart w:id="29" w:name="_Toc414641296"/>
      <w:proofErr w:type="spellStart"/>
      <w:r>
        <w:t>SendAIMsg</w:t>
      </w:r>
      <w:bookmarkEnd w:id="29"/>
      <w:proofErr w:type="spellEnd"/>
    </w:p>
    <w:p w:rsidR="006225A4" w:rsidRPr="006225A4" w:rsidRDefault="006225A4" w:rsidP="005C0260">
      <w:pPr>
        <w:pStyle w:val="a9"/>
        <w:ind w:leftChars="360"/>
      </w:pPr>
      <w:r w:rsidRPr="006225A4">
        <w:t>发送一个角色事件,可以用</w:t>
      </w:r>
      <w:proofErr w:type="spellStart"/>
      <w:r w:rsidRPr="006225A4">
        <w:t>charevent</w:t>
      </w:r>
      <w:proofErr w:type="spellEnd"/>
      <w:r w:rsidRPr="006225A4">
        <w:t>接受</w:t>
      </w:r>
    </w:p>
    <w:p w:rsidR="006225A4" w:rsidRPr="006225A4" w:rsidRDefault="006225A4" w:rsidP="006225A4">
      <w:pPr>
        <w:pStyle w:val="a9"/>
      </w:pPr>
      <w:r w:rsidRPr="006225A4">
        <w:t>target:发送的目标角色(必须是客户端</w:t>
      </w:r>
      <w:proofErr w:type="spellStart"/>
      <w:r w:rsidRPr="006225A4">
        <w:t>npc</w:t>
      </w:r>
      <w:proofErr w:type="spellEnd"/>
      <w:r w:rsidRPr="006225A4">
        <w:t>)</w:t>
      </w:r>
    </w:p>
    <w:p w:rsidR="006225A4" w:rsidRPr="006225A4" w:rsidRDefault="006225A4" w:rsidP="006225A4">
      <w:pPr>
        <w:pStyle w:val="a9"/>
      </w:pPr>
      <w:r w:rsidRPr="006225A4">
        <w:t>name:事件名,实际接受到的事件名要加上</w:t>
      </w:r>
      <w:proofErr w:type="spellStart"/>
      <w:r w:rsidRPr="006225A4">
        <w:t>aicmd</w:t>
      </w:r>
      <w:proofErr w:type="spellEnd"/>
      <w:r w:rsidRPr="006225A4">
        <w:t>_前缀,例如name="evt1",charevent里就要用name="aicmd_evt1"</w:t>
      </w:r>
    </w:p>
    <w:p w:rsidR="006225A4" w:rsidRPr="006225A4" w:rsidRDefault="006225A4" w:rsidP="006225A4">
      <w:pPr>
        <w:pStyle w:val="a9"/>
      </w:pPr>
      <w:proofErr w:type="spellStart"/>
      <w:r w:rsidRPr="006225A4">
        <w:t>param</w:t>
      </w:r>
      <w:proofErr w:type="spellEnd"/>
      <w:r w:rsidRPr="006225A4">
        <w:t>:参数,可以不填或为一个或多个表达式,多个参数时用;分隔,</w:t>
      </w:r>
      <w:proofErr w:type="spellStart"/>
      <w:r w:rsidRPr="006225A4">
        <w:t>charevent</w:t>
      </w:r>
      <w:proofErr w:type="spellEnd"/>
      <w:r w:rsidRPr="006225A4">
        <w:t>中可以用$n获取参数</w:t>
      </w:r>
    </w:p>
    <w:p w:rsidR="006225A4" w:rsidRPr="006225A4" w:rsidRDefault="006225A4" w:rsidP="006225A4">
      <w:pPr>
        <w:pStyle w:val="a9"/>
      </w:pPr>
      <w:r w:rsidRPr="006225A4">
        <w:t>interrupt_reborn:1为强制目标结束重生状态,0为当目标正在重生时等到重生后才接受到消息，默认0</w:t>
      </w:r>
    </w:p>
    <w:p w:rsidR="00EF6318" w:rsidRDefault="00EF6318" w:rsidP="00EF6318">
      <w:pPr>
        <w:pStyle w:val="3"/>
      </w:pPr>
      <w:bookmarkStart w:id="30" w:name="_Toc414641297"/>
      <w:proofErr w:type="spellStart"/>
      <w:r>
        <w:t>EnumAllNpcInRange</w:t>
      </w:r>
      <w:bookmarkEnd w:id="30"/>
      <w:proofErr w:type="spellEnd"/>
    </w:p>
    <w:p w:rsidR="00290165" w:rsidRDefault="006225A4" w:rsidP="00290165">
      <w:pPr>
        <w:pStyle w:val="a9"/>
        <w:ind w:leftChars="400" w:left="800"/>
      </w:pPr>
      <w:r w:rsidRPr="006225A4">
        <w:t>对每个范围内的目标进行一系列动作</w:t>
      </w:r>
    </w:p>
    <w:p w:rsidR="00290165" w:rsidRDefault="006225A4" w:rsidP="00290165">
      <w:pPr>
        <w:pStyle w:val="a9"/>
        <w:ind w:leftChars="400" w:left="800"/>
      </w:pPr>
      <w:r w:rsidRPr="006225A4">
        <w:t xml:space="preserve">dis1, dis2, center, angle, </w:t>
      </w:r>
      <w:proofErr w:type="spellStart"/>
      <w:r w:rsidRPr="006225A4">
        <w:t>dir</w:t>
      </w:r>
      <w:proofErr w:type="spellEnd"/>
      <w:r w:rsidRPr="006225A4">
        <w:t>:最小距离，最大距离，中心，扇形角度，方向，都可以是表达式</w:t>
      </w:r>
    </w:p>
    <w:p w:rsidR="00290165" w:rsidRDefault="006225A4" w:rsidP="00290165">
      <w:pPr>
        <w:pStyle w:val="a9"/>
        <w:ind w:leftChars="400" w:left="800"/>
      </w:pPr>
      <w:proofErr w:type="spellStart"/>
      <w:r w:rsidRPr="006225A4">
        <w:t>maxcount</w:t>
      </w:r>
      <w:proofErr w:type="spellEnd"/>
      <w:r w:rsidRPr="006225A4">
        <w:t>：最大次数，可以是表达式</w:t>
      </w:r>
    </w:p>
    <w:p w:rsidR="006225A4" w:rsidRPr="006225A4" w:rsidRDefault="006225A4" w:rsidP="00290165">
      <w:pPr>
        <w:pStyle w:val="a9"/>
        <w:ind w:leftChars="400" w:left="800"/>
      </w:pPr>
      <w:proofErr w:type="spellStart"/>
      <w:r w:rsidRPr="006225A4">
        <w:t>var_index</w:t>
      </w:r>
      <w:proofErr w:type="spellEnd"/>
      <w:r w:rsidRPr="006225A4">
        <w:t>：之后的动作访问目标所使用的变量</w:t>
      </w:r>
    </w:p>
    <w:p w:rsidR="006225A4" w:rsidRDefault="00A2323A" w:rsidP="00A2323A">
      <w:pPr>
        <w:pStyle w:val="2"/>
      </w:pPr>
      <w:bookmarkStart w:id="31" w:name="_Toc414641298"/>
      <w:r>
        <w:rPr>
          <w:rFonts w:hint="eastAsia"/>
        </w:rPr>
        <w:t>条件</w:t>
      </w:r>
      <w:bookmarkEnd w:id="31"/>
    </w:p>
    <w:p w:rsidR="00CD4F85" w:rsidRDefault="00CD4F85" w:rsidP="00CD4F85">
      <w:pPr>
        <w:pStyle w:val="2"/>
      </w:pPr>
      <w:bookmarkStart w:id="32" w:name="_Toc414641299"/>
      <w:r>
        <w:rPr>
          <w:rFonts w:hint="eastAsia"/>
        </w:rPr>
        <w:t>表达式</w:t>
      </w:r>
      <w:bookmarkEnd w:id="32"/>
    </w:p>
    <w:p w:rsidR="00CD4F85" w:rsidRPr="00CD4F85" w:rsidRDefault="00CD4F85" w:rsidP="00CD4F85"/>
    <w:p w:rsidR="000A7437" w:rsidRDefault="00004B26">
      <w:pPr>
        <w:pStyle w:val="1"/>
      </w:pPr>
      <w:bookmarkStart w:id="33" w:name="_Toc414641300"/>
      <w:r>
        <w:rPr>
          <w:rFonts w:hint="eastAsia"/>
        </w:rPr>
        <w:t>客户端NPCAI</w:t>
      </w:r>
      <w:r w:rsidR="000A7437">
        <w:rPr>
          <w:rFonts w:hint="eastAsia"/>
        </w:rPr>
        <w:t>指南</w:t>
      </w:r>
      <w:bookmarkEnd w:id="33"/>
    </w:p>
    <w:sectPr w:rsidR="000A743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A9" w:rsidRDefault="00F86AA9">
      <w:pPr>
        <w:spacing w:line="240" w:lineRule="auto"/>
      </w:pPr>
      <w:r>
        <w:separator/>
      </w:r>
    </w:p>
  </w:endnote>
  <w:endnote w:type="continuationSeparator" w:id="0">
    <w:p w:rsidR="00F86AA9" w:rsidRDefault="00F86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1E1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1E13" w:rsidRDefault="000A7437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1E13" w:rsidRDefault="000A743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04B26">
            <w:rPr>
              <w:rFonts w:ascii="Times New Roman" w:hint="eastAsia"/>
            </w:rPr>
            <w:t>&lt;</w:t>
          </w:r>
          <w:r w:rsidR="00004B26">
            <w:rPr>
              <w:rFonts w:ascii="Times New Roman" w:hint="eastAsia"/>
            </w:rPr>
            <w:t>公司名称</w:t>
          </w:r>
          <w:r w:rsidR="00004B26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1E13" w:rsidRDefault="000A743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742E1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742E1" w:rsidRPr="00D742E1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9E1E13" w:rsidRDefault="009E1E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A9" w:rsidRDefault="00F86AA9">
      <w:pPr>
        <w:spacing w:line="240" w:lineRule="auto"/>
      </w:pPr>
      <w:r>
        <w:separator/>
      </w:r>
    </w:p>
  </w:footnote>
  <w:footnote w:type="continuationSeparator" w:id="0">
    <w:p w:rsidR="00F86AA9" w:rsidRDefault="00F86A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E13" w:rsidRDefault="009E1E13">
    <w:pPr>
      <w:rPr>
        <w:sz w:val="24"/>
      </w:rPr>
    </w:pPr>
  </w:p>
  <w:p w:rsidR="009E1E13" w:rsidRDefault="009E1E13">
    <w:pPr>
      <w:pBdr>
        <w:top w:val="single" w:sz="6" w:space="1" w:color="auto"/>
      </w:pBdr>
      <w:rPr>
        <w:sz w:val="24"/>
      </w:rPr>
    </w:pPr>
  </w:p>
  <w:p w:rsidR="009E1E13" w:rsidRDefault="000A743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04B26">
      <w:rPr>
        <w:rFonts w:ascii="Arial" w:hAnsi="Arial" w:hint="eastAsia"/>
        <w:b/>
        <w:sz w:val="36"/>
      </w:rPr>
      <w:t>&lt;</w:t>
    </w:r>
    <w:r w:rsidR="00004B26">
      <w:rPr>
        <w:rFonts w:ascii="Arial" w:hAnsi="Arial" w:hint="eastAsia"/>
        <w:b/>
        <w:sz w:val="36"/>
      </w:rPr>
      <w:t>公司名称</w:t>
    </w:r>
    <w:r w:rsidR="00004B26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1E13" w:rsidRDefault="009E1E13">
    <w:pPr>
      <w:pBdr>
        <w:bottom w:val="single" w:sz="6" w:space="1" w:color="auto"/>
      </w:pBdr>
      <w:jc w:val="right"/>
      <w:rPr>
        <w:sz w:val="24"/>
      </w:rPr>
    </w:pPr>
  </w:p>
  <w:p w:rsidR="009E1E13" w:rsidRDefault="009E1E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1E13">
      <w:tc>
        <w:tcPr>
          <w:tcW w:w="6379" w:type="dxa"/>
        </w:tcPr>
        <w:p w:rsidR="009E1E13" w:rsidRDefault="000A743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04B26">
            <w:rPr>
              <w:rFonts w:ascii="Times New Roman" w:hint="eastAsia"/>
            </w:rPr>
            <w:t>&lt;</w:t>
          </w:r>
          <w:r w:rsidR="00004B26">
            <w:rPr>
              <w:rFonts w:ascii="Times New Roman" w:hint="eastAsia"/>
            </w:rPr>
            <w:t>项目名称</w:t>
          </w:r>
          <w:r w:rsidR="00004B26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E1E13" w:rsidRDefault="000A743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9E1E13">
      <w:tc>
        <w:tcPr>
          <w:tcW w:w="6379" w:type="dxa"/>
        </w:tcPr>
        <w:p w:rsidR="009E1E13" w:rsidRDefault="000A743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04B26">
            <w:rPr>
              <w:rFonts w:ascii="Times New Roman" w:hint="eastAsia"/>
            </w:rPr>
            <w:t>设计指南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E1E13" w:rsidRDefault="000A7437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  <w:tr w:rsidR="009E1E13">
      <w:tc>
        <w:tcPr>
          <w:tcW w:w="9558" w:type="dxa"/>
          <w:gridSpan w:val="2"/>
        </w:tcPr>
        <w:p w:rsidR="009E1E13" w:rsidRDefault="000A7437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9E1E13" w:rsidRDefault="009E1E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DC1BEB"/>
    <w:multiLevelType w:val="hybridMultilevel"/>
    <w:tmpl w:val="64CC76B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015919"/>
    <w:multiLevelType w:val="multilevel"/>
    <w:tmpl w:val="BD90AEA4"/>
    <w:lvl w:ilvl="0">
      <w:start w:val="1"/>
      <w:numFmt w:val="bullet"/>
      <w:lvlText w:val="{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8">
    <w:nsid w:val="106C414C"/>
    <w:multiLevelType w:val="multilevel"/>
    <w:tmpl w:val="6024B8E0"/>
    <w:lvl w:ilvl="0">
      <w:start w:val="1"/>
      <w:numFmt w:val="bullet"/>
      <w:lvlText w:val="{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9">
    <w:nsid w:val="11FA4FAC"/>
    <w:multiLevelType w:val="multilevel"/>
    <w:tmpl w:val="1090B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1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00C11B4"/>
    <w:multiLevelType w:val="multilevel"/>
    <w:tmpl w:val="FF4A4C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2880"/>
        </w:tabs>
        <w:ind w:left="2880" w:hanging="360"/>
      </w:pPr>
      <w:rPr>
        <w:rFonts w:ascii="宋体" w:hAnsi="Times New Roman" w:hint="default"/>
      </w:rPr>
    </w:lvl>
    <w:lvl w:ilvl="3">
      <w:start w:val="1"/>
      <w:numFmt w:val="bullet"/>
      <w:lvlText w:val="{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5040"/>
        </w:tabs>
        <w:ind w:left="5040" w:hanging="360"/>
      </w:pPr>
      <w:rPr>
        <w:rFonts w:ascii="宋体" w:hAnsi="Times New Roman" w:hint="default"/>
      </w:rPr>
    </w:lvl>
    <w:lvl w:ilvl="6">
      <w:start w:val="1"/>
      <w:numFmt w:val="bullet"/>
      <w:lvlText w:val="{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7200"/>
        </w:tabs>
        <w:ind w:left="7200" w:hanging="360"/>
      </w:pPr>
      <w:rPr>
        <w:rFonts w:ascii="宋体" w:hAnsi="Times New Roman" w:hint="default"/>
      </w:rPr>
    </w:lvl>
  </w:abstractNum>
  <w:abstractNum w:abstractNumId="12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E9594E"/>
    <w:multiLevelType w:val="hybridMultilevel"/>
    <w:tmpl w:val="A404A878"/>
    <w:lvl w:ilvl="0" w:tplc="0409000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15">
    <w:nsid w:val="310F5C26"/>
    <w:multiLevelType w:val="multilevel"/>
    <w:tmpl w:val="046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72D452B"/>
    <w:multiLevelType w:val="hybridMultilevel"/>
    <w:tmpl w:val="A6F48CF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2F51F00"/>
    <w:multiLevelType w:val="hybridMultilevel"/>
    <w:tmpl w:val="04A21194"/>
    <w:lvl w:ilvl="0" w:tplc="0409000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2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2976CED"/>
    <w:multiLevelType w:val="multilevel"/>
    <w:tmpl w:val="0409000D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宋体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1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7"/>
  </w:num>
  <w:num w:numId="13">
    <w:abstractNumId w:val="29"/>
  </w:num>
  <w:num w:numId="14">
    <w:abstractNumId w:val="16"/>
  </w:num>
  <w:num w:numId="15">
    <w:abstractNumId w:val="10"/>
  </w:num>
  <w:num w:numId="16">
    <w:abstractNumId w:val="27"/>
  </w:num>
  <w:num w:numId="17">
    <w:abstractNumId w:val="22"/>
  </w:num>
  <w:num w:numId="18">
    <w:abstractNumId w:val="12"/>
  </w:num>
  <w:num w:numId="19">
    <w:abstractNumId w:val="20"/>
  </w:num>
  <w:num w:numId="20">
    <w:abstractNumId w:val="13"/>
  </w:num>
  <w:num w:numId="21">
    <w:abstractNumId w:val="26"/>
  </w:num>
  <w:num w:numId="22">
    <w:abstractNumId w:val="28"/>
  </w:num>
  <w:num w:numId="23">
    <w:abstractNumId w:val="5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5"/>
  </w:num>
  <w:num w:numId="26">
    <w:abstractNumId w:val="8"/>
  </w:num>
  <w:num w:numId="27">
    <w:abstractNumId w:val="7"/>
  </w:num>
  <w:num w:numId="28">
    <w:abstractNumId w:val="11"/>
  </w:num>
  <w:num w:numId="29">
    <w:abstractNumId w:val="9"/>
  </w:num>
  <w:num w:numId="30">
    <w:abstractNumId w:val="4"/>
  </w:num>
  <w:num w:numId="31">
    <w:abstractNumId w:val="14"/>
  </w:num>
  <w:num w:numId="32">
    <w:abstractNumId w:val="2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26"/>
    <w:rsid w:val="00004B26"/>
    <w:rsid w:val="00004C5C"/>
    <w:rsid w:val="00011D65"/>
    <w:rsid w:val="00041A16"/>
    <w:rsid w:val="00057E85"/>
    <w:rsid w:val="0009466B"/>
    <w:rsid w:val="000A7437"/>
    <w:rsid w:val="000F1CA5"/>
    <w:rsid w:val="001375D7"/>
    <w:rsid w:val="001A55B0"/>
    <w:rsid w:val="001B3603"/>
    <w:rsid w:val="001B71CB"/>
    <w:rsid w:val="00252266"/>
    <w:rsid w:val="00290165"/>
    <w:rsid w:val="00305451"/>
    <w:rsid w:val="0032603F"/>
    <w:rsid w:val="00342FB3"/>
    <w:rsid w:val="004061EE"/>
    <w:rsid w:val="00410FEB"/>
    <w:rsid w:val="00420EB0"/>
    <w:rsid w:val="0042105A"/>
    <w:rsid w:val="004314EF"/>
    <w:rsid w:val="004406B0"/>
    <w:rsid w:val="005622D3"/>
    <w:rsid w:val="00573542"/>
    <w:rsid w:val="00581889"/>
    <w:rsid w:val="005901D5"/>
    <w:rsid w:val="00591202"/>
    <w:rsid w:val="005C0260"/>
    <w:rsid w:val="005C5303"/>
    <w:rsid w:val="005C555A"/>
    <w:rsid w:val="005D4B04"/>
    <w:rsid w:val="006225A4"/>
    <w:rsid w:val="00664AEB"/>
    <w:rsid w:val="00684F5D"/>
    <w:rsid w:val="006C4F0F"/>
    <w:rsid w:val="00724AA2"/>
    <w:rsid w:val="007A06DC"/>
    <w:rsid w:val="007A1A78"/>
    <w:rsid w:val="007B6397"/>
    <w:rsid w:val="007C60E4"/>
    <w:rsid w:val="007E48CC"/>
    <w:rsid w:val="007F012D"/>
    <w:rsid w:val="00833E0A"/>
    <w:rsid w:val="00835F23"/>
    <w:rsid w:val="00845161"/>
    <w:rsid w:val="00891C91"/>
    <w:rsid w:val="008B4817"/>
    <w:rsid w:val="008D16DE"/>
    <w:rsid w:val="009352A6"/>
    <w:rsid w:val="00986366"/>
    <w:rsid w:val="009E1E13"/>
    <w:rsid w:val="009E431D"/>
    <w:rsid w:val="00A2323A"/>
    <w:rsid w:val="00A543E6"/>
    <w:rsid w:val="00A64FF8"/>
    <w:rsid w:val="00AC1C78"/>
    <w:rsid w:val="00B53F77"/>
    <w:rsid w:val="00B65CA9"/>
    <w:rsid w:val="00B728FF"/>
    <w:rsid w:val="00B84DF2"/>
    <w:rsid w:val="00BE3535"/>
    <w:rsid w:val="00C0672A"/>
    <w:rsid w:val="00C47A49"/>
    <w:rsid w:val="00C836DD"/>
    <w:rsid w:val="00C91402"/>
    <w:rsid w:val="00CB3E63"/>
    <w:rsid w:val="00CD4F85"/>
    <w:rsid w:val="00CD54C1"/>
    <w:rsid w:val="00D131D4"/>
    <w:rsid w:val="00D30242"/>
    <w:rsid w:val="00D41B31"/>
    <w:rsid w:val="00D62E87"/>
    <w:rsid w:val="00D67C13"/>
    <w:rsid w:val="00D742E1"/>
    <w:rsid w:val="00D8121D"/>
    <w:rsid w:val="00D953E1"/>
    <w:rsid w:val="00DA6AF6"/>
    <w:rsid w:val="00E03A1C"/>
    <w:rsid w:val="00E07E76"/>
    <w:rsid w:val="00E4485B"/>
    <w:rsid w:val="00E547C3"/>
    <w:rsid w:val="00E629CC"/>
    <w:rsid w:val="00E75B73"/>
    <w:rsid w:val="00E761E7"/>
    <w:rsid w:val="00EB737F"/>
    <w:rsid w:val="00EC6440"/>
    <w:rsid w:val="00EF6318"/>
    <w:rsid w:val="00F07C55"/>
    <w:rsid w:val="00F22ED7"/>
    <w:rsid w:val="00F231E8"/>
    <w:rsid w:val="00F2462B"/>
    <w:rsid w:val="00F5482E"/>
    <w:rsid w:val="00F86AA9"/>
    <w:rsid w:val="00F94A2C"/>
    <w:rsid w:val="00FC3CD7"/>
    <w:rsid w:val="00F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EF6318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customStyle="1" w:styleId="i">
    <w:name w:val="i"/>
    <w:basedOn w:val="a"/>
  </w:style>
  <w:style w:type="character" w:styleId="af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F2462B"/>
    <w:pPr>
      <w:ind w:firstLineChars="200" w:firstLine="420"/>
    </w:pPr>
  </w:style>
  <w:style w:type="character" w:styleId="af1">
    <w:name w:val="Strong"/>
    <w:basedOn w:val="a0"/>
    <w:uiPriority w:val="22"/>
    <w:qFormat/>
    <w:rsid w:val="004314EF"/>
    <w:rPr>
      <w:b/>
      <w:bCs/>
    </w:rPr>
  </w:style>
  <w:style w:type="paragraph" w:styleId="af2">
    <w:name w:val="No Spacing"/>
    <w:uiPriority w:val="1"/>
    <w:qFormat/>
    <w:rsid w:val="00B84DF2"/>
    <w:pPr>
      <w:widowControl w:val="0"/>
    </w:pPr>
    <w:rPr>
      <w:rFonts w:ascii="宋体"/>
      <w:snapToGrid w:val="0"/>
    </w:rPr>
  </w:style>
  <w:style w:type="character" w:styleId="af3">
    <w:name w:val="Subtle Emphasis"/>
    <w:basedOn w:val="a0"/>
    <w:uiPriority w:val="19"/>
    <w:qFormat/>
    <w:rsid w:val="00B84DF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EF6318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customStyle="1" w:styleId="i">
    <w:name w:val="i"/>
    <w:basedOn w:val="a"/>
  </w:style>
  <w:style w:type="character" w:styleId="af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F2462B"/>
    <w:pPr>
      <w:ind w:firstLineChars="200" w:firstLine="420"/>
    </w:pPr>
  </w:style>
  <w:style w:type="character" w:styleId="af1">
    <w:name w:val="Strong"/>
    <w:basedOn w:val="a0"/>
    <w:uiPriority w:val="22"/>
    <w:qFormat/>
    <w:rsid w:val="004314EF"/>
    <w:rPr>
      <w:b/>
      <w:bCs/>
    </w:rPr>
  </w:style>
  <w:style w:type="paragraph" w:styleId="af2">
    <w:name w:val="No Spacing"/>
    <w:uiPriority w:val="1"/>
    <w:qFormat/>
    <w:rsid w:val="00B84DF2"/>
    <w:pPr>
      <w:widowControl w:val="0"/>
    </w:pPr>
    <w:rPr>
      <w:rFonts w:ascii="宋体"/>
      <w:snapToGrid w:val="0"/>
    </w:rPr>
  </w:style>
  <w:style w:type="character" w:styleId="af3">
    <w:name w:val="Subtle Emphasis"/>
    <w:basedOn w:val="a0"/>
    <w:uiPriority w:val="19"/>
    <w:qFormat/>
    <w:rsid w:val="00B84DF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ming\AppData\Roaming\Microsoft\Templates\RUP%20&#27169;&#26495;\environ\rup_desg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rup_desgd</Template>
  <TotalTime>493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设计指南</vt:lpstr>
    </vt:vector>
  </TitlesOfParts>
  <Company>&lt;公司名称&gt;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设计指南</dc:title>
  <dc:subject>&lt;项目名称&gt;</dc:subject>
  <dc:creator>zhaoming</dc:creator>
  <cp:keywords>Design</cp:keywords>
  <cp:lastModifiedBy>zhaoming</cp:lastModifiedBy>
  <cp:revision>80</cp:revision>
  <dcterms:created xsi:type="dcterms:W3CDTF">2015-03-20T04:29:00Z</dcterms:created>
  <dcterms:modified xsi:type="dcterms:W3CDTF">2015-03-20T13:23:00Z</dcterms:modified>
</cp:coreProperties>
</file>